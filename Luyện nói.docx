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BB106" w14:textId="77777777" w:rsidR="000E59EA" w:rsidRDefault="000E59EA" w:rsidP="00ED1E57">
      <w:pPr>
        <w:ind w:left="0" w:firstLine="0"/>
        <w:rPr>
          <w:b/>
          <w:bCs/>
          <w:lang w:eastAsia="ko-KR"/>
        </w:rPr>
      </w:pPr>
    </w:p>
    <w:p w14:paraId="14077D89" w14:textId="77777777" w:rsidR="009355A1" w:rsidRPr="009355A1" w:rsidRDefault="009355A1" w:rsidP="00ED1E57">
      <w:pPr>
        <w:ind w:left="0" w:firstLine="0"/>
        <w:rPr>
          <w:b/>
          <w:bCs/>
          <w:lang w:eastAsia="ko-KR"/>
        </w:rPr>
      </w:pPr>
      <w:r w:rsidRPr="009355A1">
        <w:rPr>
          <w:b/>
          <w:bCs/>
          <w:lang w:eastAsia="ko-KR"/>
        </w:rPr>
        <w:t xml:space="preserve">1. </w:t>
      </w:r>
      <w:r w:rsidRPr="009355A1">
        <w:rPr>
          <w:b/>
          <w:bCs/>
          <w:lang w:eastAsia="ko-KR"/>
        </w:rPr>
        <w:t>여러분의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집에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방이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몇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개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있어요</w:t>
      </w:r>
      <w:r w:rsidRPr="009355A1">
        <w:rPr>
          <w:b/>
          <w:bCs/>
          <w:lang w:eastAsia="ko-KR"/>
        </w:rPr>
        <w:t xml:space="preserve">? </w:t>
      </w:r>
    </w:p>
    <w:p w14:paraId="69627311" w14:textId="77777777" w:rsidR="009355A1" w:rsidRPr="009355A1" w:rsidRDefault="009355A1" w:rsidP="00ED1E57">
      <w:pPr>
        <w:ind w:left="0" w:firstLine="0"/>
        <w:rPr>
          <w:b/>
          <w:bCs/>
          <w:lang w:eastAsia="ko-KR"/>
        </w:rPr>
      </w:pPr>
      <w:r w:rsidRPr="009355A1">
        <w:rPr>
          <w:b/>
          <w:bCs/>
          <w:lang w:eastAsia="ko-KR"/>
        </w:rPr>
        <w:t xml:space="preserve">2. </w:t>
      </w:r>
      <w:r w:rsidRPr="009355A1">
        <w:rPr>
          <w:b/>
          <w:bCs/>
          <w:lang w:eastAsia="ko-KR"/>
        </w:rPr>
        <w:t>주로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어디에서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쇼핑을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해요</w:t>
      </w:r>
      <w:r w:rsidRPr="009355A1">
        <w:rPr>
          <w:b/>
          <w:bCs/>
          <w:lang w:eastAsia="ko-KR"/>
        </w:rPr>
        <w:t xml:space="preserve">? </w:t>
      </w:r>
      <w:r w:rsidRPr="009355A1">
        <w:rPr>
          <w:b/>
          <w:bCs/>
          <w:lang w:eastAsia="ko-KR"/>
        </w:rPr>
        <w:t>왜요</w:t>
      </w:r>
      <w:r w:rsidRPr="009355A1">
        <w:rPr>
          <w:b/>
          <w:bCs/>
          <w:lang w:eastAsia="ko-KR"/>
        </w:rPr>
        <w:t xml:space="preserve">? </w:t>
      </w:r>
    </w:p>
    <w:p w14:paraId="7380FE2C" w14:textId="77777777" w:rsidR="009355A1" w:rsidRPr="009355A1" w:rsidRDefault="009355A1" w:rsidP="00ED1E57">
      <w:pPr>
        <w:ind w:left="0" w:firstLine="0"/>
        <w:rPr>
          <w:b/>
          <w:bCs/>
          <w:lang w:eastAsia="ko-KR"/>
        </w:rPr>
      </w:pPr>
      <w:r w:rsidRPr="009355A1">
        <w:rPr>
          <w:b/>
          <w:bCs/>
          <w:lang w:eastAsia="ko-KR"/>
        </w:rPr>
        <w:t xml:space="preserve">3. </w:t>
      </w:r>
      <w:r w:rsidRPr="009355A1">
        <w:rPr>
          <w:b/>
          <w:bCs/>
          <w:lang w:eastAsia="ko-KR"/>
        </w:rPr>
        <w:t>건강검진을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정기적으로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받아요</w:t>
      </w:r>
      <w:r w:rsidRPr="009355A1">
        <w:rPr>
          <w:b/>
          <w:bCs/>
          <w:lang w:eastAsia="ko-KR"/>
        </w:rPr>
        <w:t xml:space="preserve">? </w:t>
      </w:r>
    </w:p>
    <w:p w14:paraId="47D4B19F" w14:textId="77777777" w:rsidR="009355A1" w:rsidRPr="009355A1" w:rsidRDefault="009355A1" w:rsidP="00ED1E57">
      <w:pPr>
        <w:ind w:left="0" w:firstLine="0"/>
        <w:rPr>
          <w:b/>
          <w:bCs/>
          <w:lang w:eastAsia="ko-KR"/>
        </w:rPr>
      </w:pPr>
      <w:r w:rsidRPr="009355A1">
        <w:rPr>
          <w:b/>
          <w:bCs/>
          <w:lang w:eastAsia="ko-KR"/>
        </w:rPr>
        <w:t xml:space="preserve">4. </w:t>
      </w:r>
      <w:r w:rsidRPr="009355A1">
        <w:rPr>
          <w:b/>
          <w:bCs/>
          <w:lang w:eastAsia="ko-KR"/>
        </w:rPr>
        <w:t>여러분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고향에서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무슨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음식이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유명해요</w:t>
      </w:r>
      <w:r w:rsidRPr="009355A1">
        <w:rPr>
          <w:b/>
          <w:bCs/>
          <w:lang w:eastAsia="ko-KR"/>
        </w:rPr>
        <w:t xml:space="preserve">? </w:t>
      </w:r>
    </w:p>
    <w:p w14:paraId="5F55C1B5" w14:textId="36A3DFFD" w:rsidR="000E59EA" w:rsidRPr="009355A1" w:rsidRDefault="009355A1" w:rsidP="00ED1E57">
      <w:pPr>
        <w:ind w:left="0" w:firstLine="0"/>
        <w:rPr>
          <w:b/>
          <w:bCs/>
          <w:lang w:eastAsia="ko-KR"/>
        </w:rPr>
      </w:pPr>
      <w:r w:rsidRPr="009355A1">
        <w:rPr>
          <w:b/>
          <w:bCs/>
          <w:lang w:eastAsia="ko-KR"/>
        </w:rPr>
        <w:t>5.</w:t>
      </w:r>
      <w:r w:rsidRPr="009355A1">
        <w:rPr>
          <w:b/>
          <w:bCs/>
          <w:lang w:eastAsia="ko-KR"/>
        </w:rPr>
        <w:t>기분이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나쁠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때마다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뭐</w:t>
      </w:r>
      <w:r w:rsidRPr="009355A1">
        <w:rPr>
          <w:b/>
          <w:bCs/>
          <w:lang w:eastAsia="ko-KR"/>
        </w:rPr>
        <w:t xml:space="preserve"> </w:t>
      </w:r>
      <w:r w:rsidRPr="009355A1">
        <w:rPr>
          <w:b/>
          <w:bCs/>
          <w:lang w:eastAsia="ko-KR"/>
        </w:rPr>
        <w:t>해요</w:t>
      </w:r>
      <w:r w:rsidRPr="009355A1">
        <w:rPr>
          <w:b/>
          <w:bCs/>
          <w:lang w:eastAsia="ko-KR"/>
        </w:rPr>
        <w:t>?</w:t>
      </w:r>
    </w:p>
    <w:p w14:paraId="726E6060" w14:textId="77777777" w:rsidR="009355A1" w:rsidRDefault="009355A1" w:rsidP="00ED1E57">
      <w:pPr>
        <w:ind w:left="0" w:firstLine="0"/>
        <w:rPr>
          <w:b/>
          <w:bCs/>
          <w:lang w:eastAsia="ko-KR"/>
        </w:rPr>
      </w:pPr>
    </w:p>
    <w:p w14:paraId="338042FA" w14:textId="1A2A2EE5" w:rsidR="00ED1E57" w:rsidRPr="00ED1E57" w:rsidRDefault="00ED1E57" w:rsidP="00ED1E57">
      <w:pPr>
        <w:ind w:left="0" w:firstLine="0"/>
        <w:rPr>
          <w:b/>
          <w:bCs/>
          <w:lang w:eastAsia="ko-KR"/>
        </w:rPr>
      </w:pPr>
      <w:r w:rsidRPr="00ED1E57">
        <w:rPr>
          <w:b/>
          <w:bCs/>
          <w:lang w:eastAsia="ko-KR"/>
        </w:rPr>
        <w:t xml:space="preserve">1.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여러분이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살고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있는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집을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묘사해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주세요</w:t>
      </w:r>
      <w:r w:rsidRPr="00ED1E57">
        <w:rPr>
          <w:b/>
          <w:bCs/>
          <w:lang w:eastAsia="ko-KR"/>
        </w:rPr>
        <w:t>.</w:t>
      </w:r>
    </w:p>
    <w:p w14:paraId="309EF574" w14:textId="3EBA0B4E" w:rsidR="00272002" w:rsidRDefault="00ED1E57" w:rsidP="00272002">
      <w:pPr>
        <w:pStyle w:val="ListParagraph"/>
        <w:numPr>
          <w:ilvl w:val="0"/>
          <w:numId w:val="51"/>
        </w:numPr>
        <w:rPr>
          <w:lang w:eastAsia="ko-KR"/>
        </w:rPr>
      </w:pPr>
      <w:r w:rsidRPr="00272002">
        <w:rPr>
          <w:rFonts w:ascii="Malgun Gothic" w:eastAsia="Malgun Gothic" w:hAnsi="Malgun Gothic" w:cs="Malgun Gothic" w:hint="eastAsia"/>
          <w:lang w:eastAsia="ko-KR"/>
        </w:rPr>
        <w:t>저는</w:t>
      </w:r>
      <w:r w:rsidR="000E59EA" w:rsidRPr="00272002"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5B395D">
        <w:rPr>
          <w:rFonts w:ascii="Malgun Gothic" w:eastAsia="Malgun Gothic" w:hAnsi="Malgun Gothic" w:cs="Malgun Gothic" w:hint="eastAsia"/>
          <w:lang w:eastAsia="ko-KR"/>
        </w:rPr>
        <w:t xml:space="preserve">가족과 </w:t>
      </w:r>
      <w:r w:rsidR="000E59EA" w:rsidRPr="00272002">
        <w:rPr>
          <w:rFonts w:ascii="Malgun Gothic" w:eastAsia="Malgun Gothic" w:hAnsi="Malgun Gothic" w:cs="Malgun Gothic" w:hint="eastAsia"/>
          <w:lang w:eastAsia="ko-KR"/>
        </w:rPr>
        <w:t>주택</w:t>
      </w:r>
      <w:r w:rsidRPr="00272002">
        <w:rPr>
          <w:rFonts w:ascii="Malgun Gothic" w:eastAsia="Malgun Gothic" w:hAnsi="Malgun Gothic" w:cs="Malgun Gothic" w:hint="eastAsia"/>
          <w:lang w:eastAsia="ko-KR"/>
        </w:rPr>
        <w:t>에</w:t>
      </w:r>
      <w:r w:rsidRPr="00ED1E57">
        <w:rPr>
          <w:lang w:eastAsia="ko-KR"/>
        </w:rPr>
        <w:t xml:space="preserve"> </w:t>
      </w:r>
      <w:r w:rsidRPr="00272002">
        <w:rPr>
          <w:rFonts w:ascii="Malgun Gothic" w:eastAsia="Malgun Gothic" w:hAnsi="Malgun Gothic" w:cs="Malgun Gothic" w:hint="eastAsia"/>
          <w:lang w:eastAsia="ko-KR"/>
        </w:rPr>
        <w:t>살아요</w:t>
      </w:r>
      <w:r w:rsidRPr="00ED1E57">
        <w:rPr>
          <w:lang w:eastAsia="ko-KR"/>
        </w:rPr>
        <w:t xml:space="preserve">. </w:t>
      </w:r>
    </w:p>
    <w:p w14:paraId="1D6720F6" w14:textId="77777777" w:rsidR="005B395D" w:rsidRPr="005B395D" w:rsidRDefault="005B395D" w:rsidP="00272002">
      <w:pPr>
        <w:pStyle w:val="ListParagraph"/>
        <w:numPr>
          <w:ilvl w:val="0"/>
          <w:numId w:val="51"/>
        </w:numPr>
        <w:rPr>
          <w:lang w:eastAsia="ko-KR"/>
        </w:rPr>
      </w:pPr>
      <w:r w:rsidRPr="005B395D">
        <w:rPr>
          <w:rFonts w:ascii="Malgun Gothic" w:eastAsia="Malgun Gothic" w:hAnsi="Malgun Gothic" w:cs="Malgun Gothic" w:hint="eastAsia"/>
          <w:lang w:eastAsia="ko-KR"/>
        </w:rPr>
        <w:t>저희 집에는 침실 4개, 화장실 1개, 부엌 1개, 거실이 있어요.</w:t>
      </w:r>
    </w:p>
    <w:p w14:paraId="2A3651C9" w14:textId="7FC400FF" w:rsidR="005B395D" w:rsidRDefault="005B395D" w:rsidP="00272002">
      <w:pPr>
        <w:pStyle w:val="ListParagraph"/>
        <w:numPr>
          <w:ilvl w:val="0"/>
          <w:numId w:val="51"/>
        </w:numPr>
        <w:rPr>
          <w:lang w:eastAsia="ko-KR"/>
        </w:rPr>
      </w:pPr>
      <w:r w:rsidRPr="005B395D">
        <w:rPr>
          <w:rFonts w:hint="eastAsia"/>
          <w:lang w:eastAsia="ko-KR"/>
        </w:rPr>
        <w:t>저는</w:t>
      </w:r>
      <w:r w:rsidRPr="005B395D">
        <w:rPr>
          <w:rFonts w:hint="eastAsia"/>
          <w:lang w:eastAsia="ko-KR"/>
        </w:rPr>
        <w:t xml:space="preserve"> </w:t>
      </w:r>
      <w:r w:rsidRPr="005B395D">
        <w:rPr>
          <w:rFonts w:hint="eastAsia"/>
          <w:lang w:eastAsia="ko-KR"/>
        </w:rPr>
        <w:t>주로</w:t>
      </w:r>
      <w:r w:rsidRPr="005B395D">
        <w:rPr>
          <w:rFonts w:hint="eastAsia"/>
          <w:lang w:eastAsia="ko-KR"/>
        </w:rPr>
        <w:t xml:space="preserve"> </w:t>
      </w:r>
      <w:r w:rsidRPr="005B395D">
        <w:rPr>
          <w:rFonts w:hint="eastAsia"/>
          <w:lang w:eastAsia="ko-KR"/>
        </w:rPr>
        <w:t>침실에서</w:t>
      </w:r>
      <w:r w:rsidRPr="005B395D">
        <w:rPr>
          <w:rFonts w:hint="eastAsia"/>
          <w:lang w:eastAsia="ko-KR"/>
        </w:rPr>
        <w:t xml:space="preserve"> </w:t>
      </w:r>
      <w:r w:rsidRPr="005B395D">
        <w:rPr>
          <w:rFonts w:hint="eastAsia"/>
          <w:lang w:eastAsia="ko-KR"/>
        </w:rPr>
        <w:t>일하니까</w:t>
      </w:r>
      <w:r w:rsidRPr="005B395D">
        <w:rPr>
          <w:rFonts w:hint="eastAsia"/>
          <w:lang w:eastAsia="ko-KR"/>
        </w:rPr>
        <w:t xml:space="preserve"> </w:t>
      </w:r>
      <w:r w:rsidRPr="005B395D">
        <w:rPr>
          <w:rFonts w:hint="eastAsia"/>
          <w:lang w:eastAsia="ko-KR"/>
        </w:rPr>
        <w:t>책상</w:t>
      </w:r>
      <w:r w:rsidRPr="005B395D">
        <w:rPr>
          <w:rFonts w:hint="eastAsia"/>
          <w:lang w:eastAsia="ko-KR"/>
        </w:rPr>
        <w:t xml:space="preserve">, </w:t>
      </w:r>
      <w:r w:rsidRPr="005B395D">
        <w:rPr>
          <w:rFonts w:hint="eastAsia"/>
          <w:lang w:eastAsia="ko-KR"/>
        </w:rPr>
        <w:t>의자</w:t>
      </w:r>
      <w:r w:rsidRPr="005B395D">
        <w:rPr>
          <w:rFonts w:hint="eastAsia"/>
          <w:lang w:eastAsia="ko-KR"/>
        </w:rPr>
        <w:t xml:space="preserve">, </w:t>
      </w:r>
      <w:r w:rsidRPr="005B395D">
        <w:rPr>
          <w:rFonts w:hint="eastAsia"/>
          <w:lang w:eastAsia="ko-KR"/>
        </w:rPr>
        <w:t>컴퓨터가</w:t>
      </w:r>
      <w:r w:rsidRPr="005B395D">
        <w:rPr>
          <w:rFonts w:hint="eastAsia"/>
          <w:lang w:eastAsia="ko-KR"/>
        </w:rPr>
        <w:t xml:space="preserve"> </w:t>
      </w:r>
      <w:r w:rsidRPr="005B395D">
        <w:rPr>
          <w:rFonts w:hint="eastAsia"/>
          <w:lang w:eastAsia="ko-KR"/>
        </w:rPr>
        <w:t>있습니다</w:t>
      </w:r>
      <w:r w:rsidRPr="005B395D">
        <w:rPr>
          <w:rFonts w:hint="eastAsia"/>
          <w:lang w:eastAsia="ko-KR"/>
        </w:rPr>
        <w:t>.</w:t>
      </w:r>
    </w:p>
    <w:p w14:paraId="3CA5FE5A" w14:textId="47B018C8" w:rsidR="00C473F0" w:rsidRDefault="00C473F0" w:rsidP="00272002">
      <w:pPr>
        <w:pStyle w:val="ListParagraph"/>
        <w:numPr>
          <w:ilvl w:val="0"/>
          <w:numId w:val="51"/>
        </w:numPr>
        <w:rPr>
          <w:lang w:eastAsia="ko-KR"/>
        </w:rPr>
      </w:pP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어머니가</w:t>
      </w:r>
      <w:r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나무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좋아해서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많아요</w:t>
      </w:r>
      <w:r>
        <w:rPr>
          <w:rFonts w:hint="eastAsia"/>
          <w:lang w:eastAsia="ko-KR"/>
        </w:rPr>
        <w:t>.</w:t>
      </w:r>
    </w:p>
    <w:p w14:paraId="5736F199" w14:textId="3CC2BB7E" w:rsidR="00C473F0" w:rsidRDefault="00C473F0" w:rsidP="00272002">
      <w:pPr>
        <w:pStyle w:val="ListParagraph"/>
        <w:numPr>
          <w:ilvl w:val="0"/>
          <w:numId w:val="51"/>
        </w:numPr>
        <w:rPr>
          <w:lang w:eastAsia="ko-KR"/>
        </w:rPr>
      </w:pPr>
      <w:r w:rsidRPr="00C473F0">
        <w:rPr>
          <w:rFonts w:hint="eastAsia"/>
          <w:lang w:eastAsia="ko-KR"/>
        </w:rPr>
        <w:t>아버지가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깨끗한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분이어서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부모님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방은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항상</w:t>
      </w:r>
      <w:r w:rsidRPr="00C473F0">
        <w:rPr>
          <w:rFonts w:hint="eastAsia"/>
          <w:lang w:eastAsia="ko-KR"/>
        </w:rPr>
        <w:t xml:space="preserve"> </w:t>
      </w:r>
      <w:r w:rsidRPr="00C473F0">
        <w:rPr>
          <w:rFonts w:hint="eastAsia"/>
          <w:lang w:eastAsia="ko-KR"/>
        </w:rPr>
        <w:t>깔끔해요</w:t>
      </w:r>
      <w:r>
        <w:rPr>
          <w:lang w:eastAsia="ko-KR"/>
        </w:rPr>
        <w:t>.</w:t>
      </w:r>
    </w:p>
    <w:p w14:paraId="5A964FFB" w14:textId="23F0D3FB" w:rsidR="00ED1E57" w:rsidRPr="00ED1E57" w:rsidRDefault="00C473F0" w:rsidP="00272002">
      <w:pPr>
        <w:pStyle w:val="ListParagraph"/>
        <w:numPr>
          <w:ilvl w:val="0"/>
          <w:numId w:val="51"/>
        </w:numPr>
        <w:rPr>
          <w:lang w:eastAsia="ko-KR"/>
        </w:rPr>
      </w:pP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집</w:t>
      </w:r>
      <w:r w:rsidR="00ED1E57" w:rsidRPr="00ED1E57">
        <w:rPr>
          <w:lang w:eastAsia="ko-KR"/>
        </w:rPr>
        <w:t xml:space="preserve">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근처에</w:t>
      </w:r>
      <w:r w:rsidR="00ED1E57" w:rsidRPr="00ED1E57">
        <w:rPr>
          <w:lang w:eastAsia="ko-KR"/>
        </w:rPr>
        <w:t xml:space="preserve">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시장하고</w:t>
      </w:r>
      <w:r w:rsidR="00ED1E57" w:rsidRPr="00ED1E57">
        <w:rPr>
          <w:lang w:eastAsia="ko-KR"/>
        </w:rPr>
        <w:t xml:space="preserve">,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학교하고</w:t>
      </w:r>
      <w:r w:rsidR="00ED1E57" w:rsidRPr="00ED1E57">
        <w:rPr>
          <w:lang w:eastAsia="ko-KR"/>
        </w:rPr>
        <w:t xml:space="preserve">,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병원</w:t>
      </w:r>
      <w:r>
        <w:rPr>
          <w:rFonts w:ascii="Malgun Gothic" w:eastAsia="Malgun Gothic" w:hAnsi="Malgun Gothic" w:cs="Malgun Gothic" w:hint="eastAsia"/>
          <w:lang w:eastAsia="ko-KR"/>
        </w:rPr>
        <w:t>도</w:t>
      </w:r>
      <w:r w:rsidR="00ED1E57" w:rsidRPr="00ED1E57">
        <w:rPr>
          <w:lang w:eastAsia="ko-KR"/>
        </w:rPr>
        <w:t xml:space="preserve"> </w:t>
      </w:r>
      <w:r w:rsidR="00ED1E57" w:rsidRPr="00272002">
        <w:rPr>
          <w:rFonts w:ascii="Malgun Gothic" w:eastAsia="Malgun Gothic" w:hAnsi="Malgun Gothic" w:cs="Malgun Gothic" w:hint="eastAsia"/>
          <w:lang w:eastAsia="ko-KR"/>
        </w:rPr>
        <w:t>있어</w:t>
      </w:r>
      <w:r>
        <w:rPr>
          <w:rFonts w:ascii="Malgun Gothic" w:eastAsia="Malgun Gothic" w:hAnsi="Malgun Gothic" w:cs="Malgun Gothic" w:hint="eastAsia"/>
          <w:lang w:eastAsia="ko-KR"/>
        </w:rPr>
        <w:t>서 정말 편해요</w:t>
      </w:r>
      <w:r w:rsidR="00ED1E57" w:rsidRPr="00ED1E57">
        <w:rPr>
          <w:lang w:eastAsia="ko-KR"/>
        </w:rPr>
        <w:t>.</w:t>
      </w:r>
    </w:p>
    <w:p w14:paraId="538734E3" w14:textId="77777777" w:rsidR="00ED1E57" w:rsidRPr="00ED1E57" w:rsidRDefault="00ED1E57" w:rsidP="00ED1E57">
      <w:pPr>
        <w:ind w:left="0" w:firstLine="0"/>
        <w:rPr>
          <w:b/>
          <w:bCs/>
          <w:lang w:eastAsia="ko-KR"/>
        </w:rPr>
      </w:pPr>
      <w:r w:rsidRPr="00ED1E57">
        <w:rPr>
          <w:b/>
          <w:bCs/>
          <w:lang w:eastAsia="ko-KR"/>
        </w:rPr>
        <w:t xml:space="preserve">2.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여러분이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주로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어디에서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쇼핑하고</w:t>
      </w:r>
      <w:r w:rsidRPr="00ED1E57">
        <w:rPr>
          <w:b/>
          <w:bCs/>
          <w:lang w:eastAsia="ko-KR"/>
        </w:rPr>
        <w:t xml:space="preserve">,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거기에서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쇼핑해요</w:t>
      </w:r>
      <w:r w:rsidRPr="00ED1E57">
        <w:rPr>
          <w:b/>
          <w:bCs/>
          <w:lang w:eastAsia="ko-KR"/>
        </w:rPr>
        <w:t>?</w:t>
      </w:r>
    </w:p>
    <w:p w14:paraId="6BD9BD41" w14:textId="3E49728E" w:rsidR="00C473F0" w:rsidRPr="004F53C2" w:rsidRDefault="00ED1E57" w:rsidP="00C473F0">
      <w:pPr>
        <w:pStyle w:val="ListParagraph"/>
        <w:numPr>
          <w:ilvl w:val="0"/>
          <w:numId w:val="52"/>
        </w:numPr>
        <w:rPr>
          <w:lang w:eastAsia="ko-KR"/>
        </w:rPr>
      </w:pPr>
      <w:r w:rsidRPr="00C473F0">
        <w:rPr>
          <w:rFonts w:ascii="Malgun Gothic" w:eastAsia="Malgun Gothic" w:hAnsi="Malgun Gothic" w:cs="Malgun Gothic" w:hint="eastAsia"/>
          <w:lang w:eastAsia="ko-KR"/>
        </w:rPr>
        <w:t>저는</w:t>
      </w:r>
      <w:r w:rsidRPr="00ED1E57">
        <w:rPr>
          <w:lang w:eastAsia="ko-KR"/>
        </w:rPr>
        <w:t xml:space="preserve"> </w:t>
      </w:r>
      <w:r w:rsidRPr="00C473F0">
        <w:rPr>
          <w:rFonts w:ascii="Malgun Gothic" w:eastAsia="Malgun Gothic" w:hAnsi="Malgun Gothic" w:cs="Malgun Gothic" w:hint="eastAsia"/>
          <w:lang w:eastAsia="ko-KR"/>
        </w:rPr>
        <w:t>주로</w:t>
      </w:r>
      <w:r w:rsidRPr="00ED1E57">
        <w:rPr>
          <w:lang w:eastAsia="ko-KR"/>
        </w:rPr>
        <w:t xml:space="preserve"> </w:t>
      </w:r>
      <w:r w:rsidR="004F53C2" w:rsidRPr="004F53C2">
        <w:rPr>
          <w:rFonts w:ascii="Malgun Gothic" w:eastAsia="Malgun Gothic" w:hAnsi="Malgun Gothic" w:cs="Malgun Gothic" w:hint="eastAsia"/>
          <w:lang w:eastAsia="ko-KR"/>
        </w:rPr>
        <w:t>Shopee와 Lazada에서 온라인 쇼핑을 합니다.</w:t>
      </w:r>
    </w:p>
    <w:p w14:paraId="208A6D0A" w14:textId="2F3875F5" w:rsidR="00974CE7" w:rsidRDefault="004F53C2" w:rsidP="00974CE7">
      <w:pPr>
        <w:pStyle w:val="ListParagraph"/>
        <w:numPr>
          <w:ilvl w:val="0"/>
          <w:numId w:val="52"/>
        </w:numPr>
        <w:rPr>
          <w:lang w:eastAsia="ko-KR"/>
        </w:rPr>
      </w:pPr>
      <w:r w:rsidRPr="004F53C2">
        <w:rPr>
          <w:rFonts w:hint="eastAsia"/>
          <w:lang w:eastAsia="ko-KR"/>
        </w:rPr>
        <w:t>저는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시간이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없는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사람이라서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온라인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쇼핑이</w:t>
      </w:r>
      <w:r w:rsidRPr="004F53C2">
        <w:rPr>
          <w:rFonts w:hint="eastAsia"/>
          <w:lang w:eastAsia="ko-KR"/>
        </w:rPr>
        <w:t xml:space="preserve"> </w:t>
      </w:r>
      <w:r w:rsidR="002A7450">
        <w:rPr>
          <w:rFonts w:hint="eastAsia"/>
          <w:lang w:eastAsia="ko-KR"/>
        </w:rPr>
        <w:t>저에</w:t>
      </w:r>
      <w:r w:rsidRPr="004F53C2">
        <w:rPr>
          <w:rFonts w:hint="eastAsia"/>
          <w:lang w:eastAsia="ko-KR"/>
        </w:rPr>
        <w:t xml:space="preserve"> </w:t>
      </w:r>
      <w:r w:rsidRPr="004F53C2">
        <w:rPr>
          <w:rFonts w:hint="eastAsia"/>
          <w:lang w:eastAsia="ko-KR"/>
        </w:rPr>
        <w:t>어</w:t>
      </w:r>
      <w:r w:rsidR="002A7450">
        <w:rPr>
          <w:rFonts w:hint="eastAsia"/>
          <w:lang w:eastAsia="ko-KR"/>
        </w:rPr>
        <w:t>울</w:t>
      </w:r>
      <w:r w:rsidRPr="004F53C2">
        <w:rPr>
          <w:rFonts w:hint="eastAsia"/>
          <w:lang w:eastAsia="ko-KR"/>
        </w:rPr>
        <w:t>려요</w:t>
      </w:r>
      <w:r w:rsidRPr="004F53C2">
        <w:rPr>
          <w:rFonts w:hint="eastAsia"/>
          <w:lang w:eastAsia="ko-KR"/>
        </w:rPr>
        <w:t>.</w:t>
      </w:r>
    </w:p>
    <w:p w14:paraId="30A6BC5E" w14:textId="187017A8" w:rsidR="00974CE7" w:rsidRDefault="00974CE7" w:rsidP="00974CE7">
      <w:pPr>
        <w:pStyle w:val="ListParagraph"/>
        <w:numPr>
          <w:ilvl w:val="0"/>
          <w:numId w:val="52"/>
        </w:numPr>
        <w:rPr>
          <w:rFonts w:asciiTheme="minorEastAsia" w:hAnsiTheme="minorEastAsia"/>
          <w:lang w:eastAsia="ko-KR"/>
        </w:rPr>
      </w:pPr>
      <w:r w:rsidRPr="00974CE7">
        <w:rPr>
          <w:rFonts w:asciiTheme="minorEastAsia" w:hAnsiTheme="minorEastAsia" w:hint="eastAsia"/>
          <w:lang w:eastAsia="ko-KR"/>
        </w:rPr>
        <w:t>Shopee와 Lazada에서 싸고 다양한 제폼들이 있어요.</w:t>
      </w:r>
    </w:p>
    <w:p w14:paraId="435E3E0E" w14:textId="62910ACB" w:rsidR="00D86B4E" w:rsidRDefault="00D86B4E" w:rsidP="00974CE7">
      <w:pPr>
        <w:pStyle w:val="ListParagraph"/>
        <w:numPr>
          <w:ilvl w:val="0"/>
          <w:numId w:val="52"/>
        </w:numPr>
        <w:rPr>
          <w:rFonts w:asciiTheme="minorEastAsia" w:hAnsiTheme="minorEastAsia"/>
          <w:lang w:eastAsia="ko-KR"/>
        </w:rPr>
      </w:pPr>
      <w:r w:rsidRPr="00D86B4E">
        <w:rPr>
          <w:rFonts w:asciiTheme="minorEastAsia" w:hAnsiTheme="minorEastAsia" w:hint="eastAsia"/>
          <w:lang w:eastAsia="ko-KR"/>
        </w:rPr>
        <w:t>가끔 세일이 많이 나와서 저렴하고 품질 좋은 제품을 많이 구매해요.</w:t>
      </w:r>
    </w:p>
    <w:p w14:paraId="5755F4E4" w14:textId="1FCB14D6" w:rsidR="00D86B4E" w:rsidRPr="00974CE7" w:rsidRDefault="00D86B4E" w:rsidP="00974CE7">
      <w:pPr>
        <w:pStyle w:val="ListParagraph"/>
        <w:numPr>
          <w:ilvl w:val="0"/>
          <w:numId w:val="52"/>
        </w:numPr>
        <w:rPr>
          <w:rFonts w:asciiTheme="minorEastAsia" w:hAnsiTheme="minorEastAsia"/>
          <w:lang w:eastAsia="ko-KR"/>
        </w:rPr>
      </w:pPr>
      <w:r w:rsidRPr="00D86B4E">
        <w:rPr>
          <w:rFonts w:asciiTheme="minorEastAsia" w:hAnsiTheme="minorEastAsia" w:hint="eastAsia"/>
          <w:lang w:eastAsia="ko-KR"/>
        </w:rPr>
        <w:t>그리고 온라인 쇼핑도 매우 쉽고 편리합니다.</w:t>
      </w:r>
    </w:p>
    <w:p w14:paraId="2356F3BC" w14:textId="77777777" w:rsidR="00ED1E57" w:rsidRPr="00ED1E57" w:rsidRDefault="00ED1E57" w:rsidP="00ED1E57">
      <w:pPr>
        <w:ind w:left="0" w:firstLine="0"/>
        <w:rPr>
          <w:b/>
          <w:bCs/>
          <w:lang w:eastAsia="ko-KR"/>
        </w:rPr>
      </w:pPr>
      <w:r w:rsidRPr="00ED1E57">
        <w:rPr>
          <w:b/>
          <w:bCs/>
          <w:lang w:eastAsia="ko-KR"/>
        </w:rPr>
        <w:t xml:space="preserve">3.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일상생활에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건강을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어떻게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관리하고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있어요</w:t>
      </w:r>
      <w:r w:rsidRPr="00ED1E57">
        <w:rPr>
          <w:b/>
          <w:bCs/>
          <w:lang w:eastAsia="ko-KR"/>
        </w:rPr>
        <w:t>?</w:t>
      </w:r>
    </w:p>
    <w:p w14:paraId="4B28F22F" w14:textId="64EF54CA" w:rsidR="00D86B4E" w:rsidRDefault="00D86B4E" w:rsidP="00D86B4E">
      <w:pPr>
        <w:pStyle w:val="ListParagraph"/>
        <w:numPr>
          <w:ilvl w:val="0"/>
          <w:numId w:val="53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 xml:space="preserve">요쯤 일이 </w:t>
      </w:r>
      <w:r w:rsidR="00883668">
        <w:rPr>
          <w:rFonts w:ascii="Malgun Gothic" w:eastAsia="Malgun Gothic" w:hAnsi="Malgun Gothic" w:cs="Malgun Gothic" w:hint="eastAsia"/>
          <w:lang w:eastAsia="ko-KR"/>
        </w:rPr>
        <w:t>많</w:t>
      </w:r>
      <w:r>
        <w:rPr>
          <w:rFonts w:ascii="Malgun Gothic" w:eastAsia="Malgun Gothic" w:hAnsi="Malgun Gothic" w:cs="Malgun Gothic" w:hint="eastAsia"/>
          <w:lang w:eastAsia="ko-KR"/>
        </w:rPr>
        <w:t>아지만</w:t>
      </w:r>
      <w:r w:rsidR="00883668">
        <w:rPr>
          <w:rFonts w:ascii="Malgun Gothic" w:eastAsia="Malgun Gothic" w:hAnsi="Malgun Gothic" w:cs="Malgun Gothic" w:hint="eastAsia"/>
          <w:lang w:eastAsia="ko-KR"/>
        </w:rPr>
        <w:t xml:space="preserve"> 제 건강에 </w:t>
      </w:r>
      <w:r w:rsidR="00883668" w:rsidRPr="00883668">
        <w:rPr>
          <w:rFonts w:ascii="Malgun Gothic" w:eastAsia="Malgun Gothic" w:hAnsi="Malgun Gothic" w:cs="Malgun Gothic" w:hint="eastAsia"/>
          <w:lang w:eastAsia="ko-KR"/>
        </w:rPr>
        <w:t>자주</w:t>
      </w:r>
      <w:r w:rsidR="00883668">
        <w:rPr>
          <w:rFonts w:ascii="Malgun Gothic" w:eastAsia="Malgun Gothic" w:hAnsi="Malgun Gothic" w:cs="Malgun Gothic" w:hint="eastAsia"/>
          <w:lang w:eastAsia="ko-KR"/>
        </w:rPr>
        <w:t xml:space="preserve"> 관심합니다</w:t>
      </w:r>
      <w:r w:rsidR="00ED1E57" w:rsidRPr="00ED1E57">
        <w:rPr>
          <w:lang w:eastAsia="ko-KR"/>
        </w:rPr>
        <w:t xml:space="preserve">. </w:t>
      </w:r>
    </w:p>
    <w:p w14:paraId="43E31D99" w14:textId="09D8B3B6" w:rsidR="00883668" w:rsidRPr="00883668" w:rsidRDefault="00883668" w:rsidP="00883668">
      <w:pPr>
        <w:pStyle w:val="ListParagraph"/>
        <w:numPr>
          <w:ilvl w:val="0"/>
          <w:numId w:val="53"/>
        </w:numPr>
        <w:rPr>
          <w:rFonts w:ascii="Malgun Gothic" w:eastAsia="Malgun Gothic" w:hAnsi="Malgun Gothic" w:cs="Malgun Gothic"/>
          <w:lang w:eastAsia="ko-KR"/>
        </w:rPr>
      </w:pPr>
      <w:r w:rsidRPr="00883668">
        <w:rPr>
          <w:rFonts w:ascii="Malgun Gothic" w:eastAsia="Malgun Gothic" w:hAnsi="Malgun Gothic" w:cs="Malgun Gothic" w:hint="eastAsia"/>
          <w:lang w:eastAsia="ko-KR"/>
        </w:rPr>
        <w:t>매일 나는 일찍 잠을 잡니다.</w:t>
      </w:r>
      <w:r>
        <w:rPr>
          <w:rFonts w:ascii="Malgun Gothic" w:eastAsia="Malgun Gothic" w:hAnsi="Malgun Gothic" w:cs="Malgun Gothic" w:hint="eastAsia"/>
          <w:lang w:eastAsia="ko-KR"/>
        </w:rPr>
        <w:t xml:space="preserve"> </w:t>
      </w:r>
      <w:r w:rsidR="00725070" w:rsidRPr="00725070">
        <w:rPr>
          <w:rFonts w:ascii="Malgun Gothic" w:eastAsia="Malgun Gothic" w:hAnsi="Malgun Gothic" w:cs="Malgun Gothic" w:hint="eastAsia"/>
          <w:lang w:eastAsia="ko-KR"/>
        </w:rPr>
        <w:t>그러므로 나는 내일 일할 수 있을 만큼 건강합니다.</w:t>
      </w:r>
    </w:p>
    <w:p w14:paraId="696F2724" w14:textId="576666E3" w:rsidR="00725070" w:rsidRPr="00725070" w:rsidRDefault="00725070" w:rsidP="00D86B4E">
      <w:pPr>
        <w:pStyle w:val="ListParagraph"/>
        <w:numPr>
          <w:ilvl w:val="0"/>
          <w:numId w:val="53"/>
        </w:numPr>
        <w:rPr>
          <w:lang w:eastAsia="ko-KR"/>
        </w:rPr>
      </w:pPr>
      <w:r w:rsidRPr="00725070">
        <w:rPr>
          <w:rFonts w:ascii="Malgun Gothic" w:eastAsia="Malgun Gothic" w:hAnsi="Malgun Gothic" w:cs="Malgun Gothic" w:hint="eastAsia"/>
          <w:lang w:eastAsia="ko-KR"/>
        </w:rPr>
        <w:lastRenderedPageBreak/>
        <w:t>주말에는 보통 1시간 동안 조깅을 하고  음악을 듣습니다.</w:t>
      </w:r>
      <w:r>
        <w:rPr>
          <w:rFonts w:ascii="Malgun Gothic" w:eastAsia="Malgun Gothic" w:hAnsi="Malgun Gothic" w:cs="Malgun Gothic" w:hint="eastAsia"/>
          <w:lang w:eastAsia="ko-KR"/>
        </w:rPr>
        <w:t xml:space="preserve"> </w:t>
      </w:r>
    </w:p>
    <w:p w14:paraId="42264540" w14:textId="57898608" w:rsidR="00725070" w:rsidRPr="00725070" w:rsidRDefault="00725070" w:rsidP="00D86B4E">
      <w:pPr>
        <w:pStyle w:val="ListParagraph"/>
        <w:numPr>
          <w:ilvl w:val="0"/>
          <w:numId w:val="53"/>
        </w:num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운동할때 기분이 정말 좋아요.</w:t>
      </w:r>
    </w:p>
    <w:p w14:paraId="06C00DA4" w14:textId="77777777" w:rsidR="00725070" w:rsidRPr="00725070" w:rsidRDefault="00725070" w:rsidP="00725070">
      <w:pPr>
        <w:pStyle w:val="ListParagraph"/>
        <w:numPr>
          <w:ilvl w:val="0"/>
          <w:numId w:val="53"/>
        </w:numPr>
        <w:rPr>
          <w:rFonts w:ascii="Malgun Gothic" w:eastAsia="Malgun Gothic" w:hAnsi="Malgun Gothic" w:cs="Malgun Gothic"/>
          <w:lang w:eastAsia="ko-KR"/>
        </w:rPr>
      </w:pPr>
      <w:r w:rsidRPr="00725070">
        <w:rPr>
          <w:rFonts w:ascii="Malgun Gothic" w:eastAsia="Malgun Gothic" w:hAnsi="Malgun Gothic" w:cs="Malgun Gothic" w:hint="eastAsia"/>
          <w:lang w:eastAsia="ko-KR"/>
        </w:rPr>
        <w:t>매일 야채와 과일을 먹고 물도 많이 마십니다.</w:t>
      </w:r>
    </w:p>
    <w:p w14:paraId="4870041A" w14:textId="44C2F865" w:rsidR="00ED1E57" w:rsidRPr="00ED1E57" w:rsidRDefault="00ED1E57" w:rsidP="00ED1E57">
      <w:pPr>
        <w:ind w:left="0" w:firstLine="0"/>
        <w:rPr>
          <w:b/>
          <w:bCs/>
          <w:lang w:eastAsia="ko-KR"/>
        </w:rPr>
      </w:pPr>
      <w:r w:rsidRPr="00ED1E57">
        <w:rPr>
          <w:b/>
          <w:bCs/>
          <w:lang w:eastAsia="ko-KR"/>
        </w:rPr>
        <w:t xml:space="preserve">4.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한국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음식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중에서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무슨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음식을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가장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좋아하고</w:t>
      </w:r>
      <w:r w:rsidRPr="00ED1E57">
        <w:rPr>
          <w:b/>
          <w:bCs/>
          <w:lang w:eastAsia="ko-KR"/>
        </w:rPr>
        <w:t xml:space="preserve">,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그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음식을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좋아해요</w:t>
      </w:r>
      <w:r w:rsidRPr="00ED1E57">
        <w:rPr>
          <w:b/>
          <w:bCs/>
          <w:lang w:eastAsia="ko-KR"/>
        </w:rPr>
        <w:t>?</w:t>
      </w:r>
    </w:p>
    <w:p w14:paraId="0C5A29FF" w14:textId="77777777" w:rsidR="00ED1E57" w:rsidRPr="00ED1E57" w:rsidRDefault="00ED1E57" w:rsidP="00ED1E57">
      <w:pPr>
        <w:ind w:left="0" w:firstLine="0"/>
        <w:rPr>
          <w:lang w:eastAsia="ko-KR"/>
        </w:rPr>
      </w:pPr>
      <w:r w:rsidRPr="00ED1E57">
        <w:rPr>
          <w:rFonts w:ascii="Malgun Gothic" w:eastAsia="Malgun Gothic" w:hAnsi="Malgun Gothic" w:cs="Malgun Gothic" w:hint="eastAsia"/>
          <w:lang w:eastAsia="ko-KR"/>
        </w:rPr>
        <w:t>저는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삼계탕을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가장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좋아해요</w:t>
      </w:r>
      <w:r w:rsidRPr="00ED1E57">
        <w:rPr>
          <w:lang w:eastAsia="ko-KR"/>
        </w:rPr>
        <w:t xml:space="preserve">. </w:t>
      </w:r>
      <w:r w:rsidRPr="00ED1E57">
        <w:rPr>
          <w:rFonts w:ascii="Malgun Gothic" w:eastAsia="Malgun Gothic" w:hAnsi="Malgun Gothic" w:cs="Malgun Gothic" w:hint="eastAsia"/>
          <w:lang w:eastAsia="ko-KR"/>
        </w:rPr>
        <w:t>삼계탕은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맛있고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건강에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좋아요</w:t>
      </w:r>
      <w:r w:rsidRPr="00ED1E57">
        <w:rPr>
          <w:lang w:eastAsia="ko-KR"/>
        </w:rPr>
        <w:t>.</w:t>
      </w:r>
    </w:p>
    <w:p w14:paraId="7A09D939" w14:textId="77777777" w:rsidR="00ED1E57" w:rsidRPr="00ED1E57" w:rsidRDefault="00ED1E57" w:rsidP="00ED1E57">
      <w:pPr>
        <w:ind w:left="0" w:firstLine="0"/>
        <w:rPr>
          <w:b/>
          <w:bCs/>
          <w:lang w:eastAsia="ko-KR"/>
        </w:rPr>
      </w:pPr>
      <w:r w:rsidRPr="00ED1E57">
        <w:rPr>
          <w:b/>
          <w:bCs/>
          <w:lang w:eastAsia="ko-KR"/>
        </w:rPr>
        <w:t xml:space="preserve">5.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가장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친한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친구의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외모와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성격에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대해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말해</w:t>
      </w:r>
      <w:r w:rsidRPr="00ED1E57">
        <w:rPr>
          <w:b/>
          <w:bCs/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b/>
          <w:bCs/>
          <w:lang w:eastAsia="ko-KR"/>
        </w:rPr>
        <w:t>주세요</w:t>
      </w:r>
      <w:r w:rsidRPr="00ED1E57">
        <w:rPr>
          <w:b/>
          <w:bCs/>
          <w:lang w:eastAsia="ko-KR"/>
        </w:rPr>
        <w:t>.</w:t>
      </w:r>
    </w:p>
    <w:p w14:paraId="66DF6BBF" w14:textId="77777777" w:rsidR="00ED1E57" w:rsidRPr="00ED1E57" w:rsidRDefault="00ED1E57" w:rsidP="00ED1E57">
      <w:pPr>
        <w:ind w:left="0" w:firstLine="0"/>
        <w:rPr>
          <w:lang w:eastAsia="ko-KR"/>
        </w:rPr>
      </w:pPr>
      <w:r w:rsidRPr="00ED1E57">
        <w:rPr>
          <w:rFonts w:ascii="Malgun Gothic" w:eastAsia="Malgun Gothic" w:hAnsi="Malgun Gothic" w:cs="Malgun Gothic" w:hint="eastAsia"/>
          <w:lang w:eastAsia="ko-KR"/>
        </w:rPr>
        <w:t>제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친구의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이름은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타오에요</w:t>
      </w:r>
      <w:r w:rsidRPr="00ED1E57">
        <w:rPr>
          <w:lang w:eastAsia="ko-KR"/>
        </w:rPr>
        <w:t xml:space="preserve">. </w:t>
      </w:r>
      <w:r w:rsidRPr="00ED1E57">
        <w:rPr>
          <w:rFonts w:ascii="Malgun Gothic" w:eastAsia="Malgun Gothic" w:hAnsi="Malgun Gothic" w:cs="Malgun Gothic" w:hint="eastAsia"/>
          <w:lang w:eastAsia="ko-KR"/>
        </w:rPr>
        <w:t>타오는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키가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크고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예뻐요</w:t>
      </w:r>
      <w:r w:rsidRPr="00ED1E57">
        <w:rPr>
          <w:lang w:eastAsia="ko-KR"/>
        </w:rPr>
        <w:t xml:space="preserve">. </w:t>
      </w:r>
      <w:r w:rsidRPr="00ED1E57">
        <w:rPr>
          <w:rFonts w:ascii="Malgun Gothic" w:eastAsia="Malgun Gothic" w:hAnsi="Malgun Gothic" w:cs="Malgun Gothic" w:hint="eastAsia"/>
          <w:lang w:eastAsia="ko-KR"/>
        </w:rPr>
        <w:t>그리고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활발하고</w:t>
      </w:r>
      <w:r w:rsidRPr="00ED1E57">
        <w:rPr>
          <w:lang w:eastAsia="ko-KR"/>
        </w:rPr>
        <w:t xml:space="preserve"> </w:t>
      </w:r>
      <w:r w:rsidRPr="00ED1E57">
        <w:rPr>
          <w:rFonts w:ascii="Malgun Gothic" w:eastAsia="Malgun Gothic" w:hAnsi="Malgun Gothic" w:cs="Malgun Gothic" w:hint="eastAsia"/>
          <w:lang w:eastAsia="ko-KR"/>
        </w:rPr>
        <w:t>친절해요</w:t>
      </w:r>
      <w:r w:rsidRPr="00ED1E57">
        <w:rPr>
          <w:lang w:eastAsia="ko-KR"/>
        </w:rPr>
        <w:t>.</w:t>
      </w:r>
    </w:p>
    <w:p w14:paraId="4FBE1B2B" w14:textId="77777777" w:rsidR="00BD303C" w:rsidRPr="00ED1E57" w:rsidRDefault="00BD303C" w:rsidP="00ED1E57">
      <w:pPr>
        <w:ind w:left="951" w:firstLine="0"/>
        <w:rPr>
          <w:lang w:eastAsia="ko-KR"/>
        </w:rPr>
      </w:pPr>
    </w:p>
    <w:sectPr w:rsidR="00BD303C" w:rsidRPr="00ED1E57" w:rsidSect="00995F9A">
      <w:headerReference w:type="default" r:id="rId8"/>
      <w:footerReference w:type="default" r:id="rId9"/>
      <w:pgSz w:w="11906" w:h="16838" w:code="9"/>
      <w:pgMar w:top="1418" w:right="1134" w:bottom="1701" w:left="1701" w:header="72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92F71" w14:textId="77777777" w:rsidR="00600B62" w:rsidRDefault="00600B62" w:rsidP="003E0EB3">
      <w:pPr>
        <w:spacing w:line="240" w:lineRule="auto"/>
      </w:pPr>
      <w:r>
        <w:separator/>
      </w:r>
    </w:p>
  </w:endnote>
  <w:endnote w:type="continuationSeparator" w:id="0">
    <w:p w14:paraId="25EA79DB" w14:textId="77777777" w:rsidR="00600B62" w:rsidRDefault="00600B62" w:rsidP="003E0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2B2A0" w14:textId="77777777" w:rsidR="00EA0DA1" w:rsidRDefault="00EA0DA1">
    <w:pPr>
      <w:pStyle w:val="Footer"/>
      <w:jc w:val="center"/>
    </w:pPr>
  </w:p>
  <w:p w14:paraId="394B63BD" w14:textId="77777777" w:rsidR="00EA0DA1" w:rsidRDefault="00EA0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8EEC1" w14:textId="77777777" w:rsidR="00600B62" w:rsidRDefault="00600B62" w:rsidP="003E0EB3">
      <w:pPr>
        <w:spacing w:line="240" w:lineRule="auto"/>
      </w:pPr>
      <w:r>
        <w:separator/>
      </w:r>
    </w:p>
  </w:footnote>
  <w:footnote w:type="continuationSeparator" w:id="0">
    <w:p w14:paraId="71FAE1EC" w14:textId="77777777" w:rsidR="00600B62" w:rsidRDefault="00600B62" w:rsidP="003E0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816AF" w14:textId="77777777" w:rsidR="00EA0DA1" w:rsidRDefault="00EA0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3D78"/>
    <w:multiLevelType w:val="hybridMultilevel"/>
    <w:tmpl w:val="BB124E2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27F0375"/>
    <w:multiLevelType w:val="hybridMultilevel"/>
    <w:tmpl w:val="A58A44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4D411D"/>
    <w:multiLevelType w:val="multilevel"/>
    <w:tmpl w:val="2CEA753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2A3C84"/>
    <w:multiLevelType w:val="multilevel"/>
    <w:tmpl w:val="2CEA753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7736EB0"/>
    <w:multiLevelType w:val="hybridMultilevel"/>
    <w:tmpl w:val="43B607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10071A"/>
    <w:multiLevelType w:val="hybridMultilevel"/>
    <w:tmpl w:val="592A20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8F063B"/>
    <w:multiLevelType w:val="hybridMultilevel"/>
    <w:tmpl w:val="64EC38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012441C"/>
    <w:multiLevelType w:val="hybridMultilevel"/>
    <w:tmpl w:val="7604FC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12C67F4"/>
    <w:multiLevelType w:val="multilevel"/>
    <w:tmpl w:val="2CEA753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422179F"/>
    <w:multiLevelType w:val="hybridMultilevel"/>
    <w:tmpl w:val="D018B1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6305D04"/>
    <w:multiLevelType w:val="hybridMultilevel"/>
    <w:tmpl w:val="474CA808"/>
    <w:lvl w:ilvl="0" w:tplc="BDDC18CC">
      <w:start w:val="1"/>
      <w:numFmt w:val="bullet"/>
      <w:pStyle w:val="C4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3A3204"/>
    <w:multiLevelType w:val="hybridMultilevel"/>
    <w:tmpl w:val="1B200F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7AC620C"/>
    <w:multiLevelType w:val="hybridMultilevel"/>
    <w:tmpl w:val="18E0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22F03"/>
    <w:multiLevelType w:val="hybridMultilevel"/>
    <w:tmpl w:val="6D9A16CC"/>
    <w:lvl w:ilvl="0" w:tplc="8FB6D0AE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55A2494"/>
    <w:multiLevelType w:val="hybridMultilevel"/>
    <w:tmpl w:val="F3E2A4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ED1453"/>
    <w:multiLevelType w:val="hybridMultilevel"/>
    <w:tmpl w:val="E1E483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6F677A"/>
    <w:multiLevelType w:val="multilevel"/>
    <w:tmpl w:val="6A768C18"/>
    <w:lvl w:ilvl="0">
      <w:start w:val="1"/>
      <w:numFmt w:val="decimal"/>
      <w:pStyle w:val="C1"/>
      <w:lvlText w:val="CHƯƠNG 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pStyle w:val="C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C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283089"/>
    <w:multiLevelType w:val="hybridMultilevel"/>
    <w:tmpl w:val="0F4C19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44B6E03"/>
    <w:multiLevelType w:val="hybridMultilevel"/>
    <w:tmpl w:val="963E610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47A5DDA"/>
    <w:multiLevelType w:val="hybridMultilevel"/>
    <w:tmpl w:val="A0CC1E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4A43485"/>
    <w:multiLevelType w:val="multilevel"/>
    <w:tmpl w:val="CE1ECA7C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</w:p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</w:pPr>
    </w:lvl>
    <w:lvl w:ilvl="2">
      <w:start w:val="1"/>
      <w:numFmt w:val="decimal"/>
      <w:pStyle w:val="Heading3"/>
      <w:lvlText w:val="%3."/>
      <w:lvlJc w:val="left"/>
      <w:pPr>
        <w:tabs>
          <w:tab w:val="num" w:pos="644"/>
        </w:tabs>
        <w:ind w:firstLine="284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</w:lvl>
  </w:abstractNum>
  <w:abstractNum w:abstractNumId="21" w15:restartNumberingAfterBreak="0">
    <w:nsid w:val="3B735D02"/>
    <w:multiLevelType w:val="hybridMultilevel"/>
    <w:tmpl w:val="9D7294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C776BCC"/>
    <w:multiLevelType w:val="hybridMultilevel"/>
    <w:tmpl w:val="7AB296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D3A17BA"/>
    <w:multiLevelType w:val="hybridMultilevel"/>
    <w:tmpl w:val="DD56D6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E3B24A5"/>
    <w:multiLevelType w:val="hybridMultilevel"/>
    <w:tmpl w:val="079AFD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01C32F7"/>
    <w:multiLevelType w:val="hybridMultilevel"/>
    <w:tmpl w:val="EDBE1C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40B2EC3"/>
    <w:multiLevelType w:val="hybridMultilevel"/>
    <w:tmpl w:val="2912E52C"/>
    <w:lvl w:ilvl="0" w:tplc="7A7A2306">
      <w:start w:val="1"/>
      <w:numFmt w:val="upperRoman"/>
      <w:pStyle w:val="LV1"/>
      <w:lvlText w:val="%1."/>
      <w:lvlJc w:val="right"/>
      <w:pPr>
        <w:ind w:left="1678" w:hanging="360"/>
      </w:pPr>
    </w:lvl>
    <w:lvl w:ilvl="1" w:tplc="04090019" w:tentative="1">
      <w:start w:val="1"/>
      <w:numFmt w:val="lowerLetter"/>
      <w:lvlText w:val="%2."/>
      <w:lvlJc w:val="left"/>
      <w:pPr>
        <w:ind w:left="2398" w:hanging="360"/>
      </w:pPr>
    </w:lvl>
    <w:lvl w:ilvl="2" w:tplc="0409001B" w:tentative="1">
      <w:start w:val="1"/>
      <w:numFmt w:val="lowerRoman"/>
      <w:lvlText w:val="%3."/>
      <w:lvlJc w:val="right"/>
      <w:pPr>
        <w:ind w:left="3118" w:hanging="180"/>
      </w:pPr>
    </w:lvl>
    <w:lvl w:ilvl="3" w:tplc="0409000F" w:tentative="1">
      <w:start w:val="1"/>
      <w:numFmt w:val="decimal"/>
      <w:lvlText w:val="%4."/>
      <w:lvlJc w:val="left"/>
      <w:pPr>
        <w:ind w:left="3838" w:hanging="360"/>
      </w:pPr>
    </w:lvl>
    <w:lvl w:ilvl="4" w:tplc="04090019" w:tentative="1">
      <w:start w:val="1"/>
      <w:numFmt w:val="lowerLetter"/>
      <w:lvlText w:val="%5."/>
      <w:lvlJc w:val="left"/>
      <w:pPr>
        <w:ind w:left="4558" w:hanging="360"/>
      </w:pPr>
    </w:lvl>
    <w:lvl w:ilvl="5" w:tplc="0409001B" w:tentative="1">
      <w:start w:val="1"/>
      <w:numFmt w:val="lowerRoman"/>
      <w:lvlText w:val="%6."/>
      <w:lvlJc w:val="right"/>
      <w:pPr>
        <w:ind w:left="5278" w:hanging="180"/>
      </w:pPr>
    </w:lvl>
    <w:lvl w:ilvl="6" w:tplc="0409000F" w:tentative="1">
      <w:start w:val="1"/>
      <w:numFmt w:val="decimal"/>
      <w:lvlText w:val="%7."/>
      <w:lvlJc w:val="left"/>
      <w:pPr>
        <w:ind w:left="5998" w:hanging="360"/>
      </w:pPr>
    </w:lvl>
    <w:lvl w:ilvl="7" w:tplc="04090019" w:tentative="1">
      <w:start w:val="1"/>
      <w:numFmt w:val="lowerLetter"/>
      <w:lvlText w:val="%8."/>
      <w:lvlJc w:val="left"/>
      <w:pPr>
        <w:ind w:left="6718" w:hanging="360"/>
      </w:pPr>
    </w:lvl>
    <w:lvl w:ilvl="8" w:tplc="0409001B" w:tentative="1">
      <w:start w:val="1"/>
      <w:numFmt w:val="lowerRoman"/>
      <w:lvlText w:val="%9."/>
      <w:lvlJc w:val="right"/>
      <w:pPr>
        <w:ind w:left="7438" w:hanging="180"/>
      </w:pPr>
    </w:lvl>
  </w:abstractNum>
  <w:abstractNum w:abstractNumId="27" w15:restartNumberingAfterBreak="0">
    <w:nsid w:val="44AF3455"/>
    <w:multiLevelType w:val="hybridMultilevel"/>
    <w:tmpl w:val="D4E606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5F20E31"/>
    <w:multiLevelType w:val="hybridMultilevel"/>
    <w:tmpl w:val="20EE9E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A6A76D8"/>
    <w:multiLevelType w:val="hybridMultilevel"/>
    <w:tmpl w:val="3BC0943A"/>
    <w:lvl w:ilvl="0" w:tplc="E41CA5D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F97DC5"/>
    <w:multiLevelType w:val="hybridMultilevel"/>
    <w:tmpl w:val="94B8F8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0A80972"/>
    <w:multiLevelType w:val="hybridMultilevel"/>
    <w:tmpl w:val="1A92BBE2"/>
    <w:lvl w:ilvl="0" w:tplc="3022EC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9329AD"/>
    <w:multiLevelType w:val="hybridMultilevel"/>
    <w:tmpl w:val="09F42C3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5347A35"/>
    <w:multiLevelType w:val="hybridMultilevel"/>
    <w:tmpl w:val="757C70B6"/>
    <w:lvl w:ilvl="0" w:tplc="E7846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A6DF7"/>
    <w:multiLevelType w:val="hybridMultilevel"/>
    <w:tmpl w:val="E1D2DB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6F2C3A"/>
    <w:multiLevelType w:val="hybridMultilevel"/>
    <w:tmpl w:val="B6DE07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DD45F22"/>
    <w:multiLevelType w:val="hybridMultilevel"/>
    <w:tmpl w:val="A8F68F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E007D52"/>
    <w:multiLevelType w:val="hybridMultilevel"/>
    <w:tmpl w:val="1C542F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ECC780C"/>
    <w:multiLevelType w:val="hybridMultilevel"/>
    <w:tmpl w:val="8C1470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5FD41B0F"/>
    <w:multiLevelType w:val="multilevel"/>
    <w:tmpl w:val="2CEA753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08650B1"/>
    <w:multiLevelType w:val="hybridMultilevel"/>
    <w:tmpl w:val="9DB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57669D"/>
    <w:multiLevelType w:val="multilevel"/>
    <w:tmpl w:val="2CEA753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7C36E22"/>
    <w:multiLevelType w:val="hybridMultilevel"/>
    <w:tmpl w:val="DD28C5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AEB0913"/>
    <w:multiLevelType w:val="hybridMultilevel"/>
    <w:tmpl w:val="C1CAF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347A00"/>
    <w:multiLevelType w:val="hybridMultilevel"/>
    <w:tmpl w:val="A5E0FDDC"/>
    <w:lvl w:ilvl="0" w:tplc="2C30B6B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6F4B701B"/>
    <w:multiLevelType w:val="hybridMultilevel"/>
    <w:tmpl w:val="28F826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3D206F6"/>
    <w:multiLevelType w:val="hybridMultilevel"/>
    <w:tmpl w:val="DD76981E"/>
    <w:lvl w:ilvl="0" w:tplc="464681EC">
      <w:start w:val="1"/>
      <w:numFmt w:val="decimal"/>
      <w:pStyle w:val="LV0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75B7A"/>
    <w:multiLevelType w:val="hybridMultilevel"/>
    <w:tmpl w:val="30E62D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9686B4D"/>
    <w:multiLevelType w:val="hybridMultilevel"/>
    <w:tmpl w:val="78FCF496"/>
    <w:lvl w:ilvl="0" w:tplc="8FB6D0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4F6B96"/>
    <w:multiLevelType w:val="hybridMultilevel"/>
    <w:tmpl w:val="4E92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596B5C"/>
    <w:multiLevelType w:val="hybridMultilevel"/>
    <w:tmpl w:val="288601C4"/>
    <w:lvl w:ilvl="0" w:tplc="35CC295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1" w15:restartNumberingAfterBreak="0">
    <w:nsid w:val="7DBF57A0"/>
    <w:multiLevelType w:val="hybridMultilevel"/>
    <w:tmpl w:val="D2E05D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7E997C21"/>
    <w:multiLevelType w:val="hybridMultilevel"/>
    <w:tmpl w:val="80AAA2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70033080">
    <w:abstractNumId w:val="26"/>
  </w:num>
  <w:num w:numId="2" w16cid:durableId="629943377">
    <w:abstractNumId w:val="16"/>
  </w:num>
  <w:num w:numId="3" w16cid:durableId="2049182842">
    <w:abstractNumId w:val="20"/>
  </w:num>
  <w:num w:numId="4" w16cid:durableId="148248636">
    <w:abstractNumId w:val="48"/>
  </w:num>
  <w:num w:numId="5" w16cid:durableId="1639459978">
    <w:abstractNumId w:val="46"/>
  </w:num>
  <w:num w:numId="6" w16cid:durableId="1125347239">
    <w:abstractNumId w:val="50"/>
  </w:num>
  <w:num w:numId="7" w16cid:durableId="874779923">
    <w:abstractNumId w:val="22"/>
  </w:num>
  <w:num w:numId="8" w16cid:durableId="340788648">
    <w:abstractNumId w:val="14"/>
  </w:num>
  <w:num w:numId="9" w16cid:durableId="1140925760">
    <w:abstractNumId w:val="18"/>
  </w:num>
  <w:num w:numId="10" w16cid:durableId="1985423273">
    <w:abstractNumId w:val="21"/>
  </w:num>
  <w:num w:numId="11" w16cid:durableId="1322850665">
    <w:abstractNumId w:val="51"/>
  </w:num>
  <w:num w:numId="12" w16cid:durableId="202179096">
    <w:abstractNumId w:val="9"/>
  </w:num>
  <w:num w:numId="13" w16cid:durableId="1246957643">
    <w:abstractNumId w:val="28"/>
  </w:num>
  <w:num w:numId="14" w16cid:durableId="336612856">
    <w:abstractNumId w:val="45"/>
  </w:num>
  <w:num w:numId="15" w16cid:durableId="1869489126">
    <w:abstractNumId w:val="42"/>
  </w:num>
  <w:num w:numId="16" w16cid:durableId="1129587670">
    <w:abstractNumId w:val="4"/>
  </w:num>
  <w:num w:numId="17" w16cid:durableId="754667697">
    <w:abstractNumId w:val="34"/>
  </w:num>
  <w:num w:numId="18" w16cid:durableId="1666132661">
    <w:abstractNumId w:val="41"/>
  </w:num>
  <w:num w:numId="19" w16cid:durableId="126550399">
    <w:abstractNumId w:val="3"/>
  </w:num>
  <w:num w:numId="20" w16cid:durableId="204100592">
    <w:abstractNumId w:val="39"/>
  </w:num>
  <w:num w:numId="21" w16cid:durableId="1405027074">
    <w:abstractNumId w:val="8"/>
  </w:num>
  <w:num w:numId="22" w16cid:durableId="1294942328">
    <w:abstractNumId w:val="2"/>
  </w:num>
  <w:num w:numId="23" w16cid:durableId="2030135006">
    <w:abstractNumId w:val="33"/>
  </w:num>
  <w:num w:numId="24" w16cid:durableId="2042585377">
    <w:abstractNumId w:val="43"/>
  </w:num>
  <w:num w:numId="25" w16cid:durableId="507987421">
    <w:abstractNumId w:val="1"/>
  </w:num>
  <w:num w:numId="26" w16cid:durableId="1429694164">
    <w:abstractNumId w:val="6"/>
  </w:num>
  <w:num w:numId="27" w16cid:durableId="1851987555">
    <w:abstractNumId w:val="11"/>
  </w:num>
  <w:num w:numId="28" w16cid:durableId="549147577">
    <w:abstractNumId w:val="17"/>
  </w:num>
  <w:num w:numId="29" w16cid:durableId="1321736919">
    <w:abstractNumId w:val="35"/>
  </w:num>
  <w:num w:numId="30" w16cid:durableId="688992229">
    <w:abstractNumId w:val="15"/>
  </w:num>
  <w:num w:numId="31" w16cid:durableId="2142570677">
    <w:abstractNumId w:val="19"/>
  </w:num>
  <w:num w:numId="32" w16cid:durableId="1437754857">
    <w:abstractNumId w:val="36"/>
  </w:num>
  <w:num w:numId="33" w16cid:durableId="1840537587">
    <w:abstractNumId w:val="25"/>
  </w:num>
  <w:num w:numId="34" w16cid:durableId="542250358">
    <w:abstractNumId w:val="5"/>
  </w:num>
  <w:num w:numId="35" w16cid:durableId="145127677">
    <w:abstractNumId w:val="32"/>
  </w:num>
  <w:num w:numId="36" w16cid:durableId="741949645">
    <w:abstractNumId w:val="30"/>
  </w:num>
  <w:num w:numId="37" w16cid:durableId="540016736">
    <w:abstractNumId w:val="7"/>
  </w:num>
  <w:num w:numId="38" w16cid:durableId="372383202">
    <w:abstractNumId w:val="31"/>
  </w:num>
  <w:num w:numId="39" w16cid:durableId="1965194095">
    <w:abstractNumId w:val="10"/>
  </w:num>
  <w:num w:numId="40" w16cid:durableId="160705468">
    <w:abstractNumId w:val="52"/>
  </w:num>
  <w:num w:numId="41" w16cid:durableId="870337015">
    <w:abstractNumId w:val="27"/>
  </w:num>
  <w:num w:numId="42" w16cid:durableId="1388991738">
    <w:abstractNumId w:val="23"/>
  </w:num>
  <w:num w:numId="43" w16cid:durableId="1050688559">
    <w:abstractNumId w:val="44"/>
  </w:num>
  <w:num w:numId="44" w16cid:durableId="1669364181">
    <w:abstractNumId w:val="13"/>
  </w:num>
  <w:num w:numId="45" w16cid:durableId="945500373">
    <w:abstractNumId w:val="29"/>
  </w:num>
  <w:num w:numId="46" w16cid:durableId="1479030035">
    <w:abstractNumId w:val="38"/>
  </w:num>
  <w:num w:numId="47" w16cid:durableId="1993874559">
    <w:abstractNumId w:val="37"/>
  </w:num>
  <w:num w:numId="48" w16cid:durableId="575014738">
    <w:abstractNumId w:val="47"/>
  </w:num>
  <w:num w:numId="49" w16cid:durableId="1844934455">
    <w:abstractNumId w:val="24"/>
  </w:num>
  <w:num w:numId="50" w16cid:durableId="715734546">
    <w:abstractNumId w:val="0"/>
  </w:num>
  <w:num w:numId="51" w16cid:durableId="237713384">
    <w:abstractNumId w:val="49"/>
  </w:num>
  <w:num w:numId="52" w16cid:durableId="1743675667">
    <w:abstractNumId w:val="40"/>
  </w:num>
  <w:num w:numId="53" w16cid:durableId="1832019321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20"/>
  <w:drawingGridHorizontalSpacing w:val="13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57"/>
    <w:rsid w:val="00003C56"/>
    <w:rsid w:val="0001553A"/>
    <w:rsid w:val="00017E0E"/>
    <w:rsid w:val="00020E65"/>
    <w:rsid w:val="00021743"/>
    <w:rsid w:val="00023B62"/>
    <w:rsid w:val="00024172"/>
    <w:rsid w:val="000264DF"/>
    <w:rsid w:val="0003064A"/>
    <w:rsid w:val="000319C5"/>
    <w:rsid w:val="00033E80"/>
    <w:rsid w:val="00040657"/>
    <w:rsid w:val="00044F33"/>
    <w:rsid w:val="00052547"/>
    <w:rsid w:val="000562CC"/>
    <w:rsid w:val="00060DA0"/>
    <w:rsid w:val="0007221A"/>
    <w:rsid w:val="0007627E"/>
    <w:rsid w:val="000775B2"/>
    <w:rsid w:val="00080758"/>
    <w:rsid w:val="00082252"/>
    <w:rsid w:val="0008282E"/>
    <w:rsid w:val="00085B74"/>
    <w:rsid w:val="0008792D"/>
    <w:rsid w:val="00095E92"/>
    <w:rsid w:val="000A0903"/>
    <w:rsid w:val="000A4635"/>
    <w:rsid w:val="000A6406"/>
    <w:rsid w:val="000B1BDF"/>
    <w:rsid w:val="000B2DA5"/>
    <w:rsid w:val="000B38C5"/>
    <w:rsid w:val="000B7BA7"/>
    <w:rsid w:val="000C4082"/>
    <w:rsid w:val="000E1060"/>
    <w:rsid w:val="000E3E32"/>
    <w:rsid w:val="000E59EA"/>
    <w:rsid w:val="000E61E7"/>
    <w:rsid w:val="000F0856"/>
    <w:rsid w:val="000F5294"/>
    <w:rsid w:val="00100F67"/>
    <w:rsid w:val="00102028"/>
    <w:rsid w:val="00105758"/>
    <w:rsid w:val="00112BDC"/>
    <w:rsid w:val="00120659"/>
    <w:rsid w:val="00120D25"/>
    <w:rsid w:val="0012354A"/>
    <w:rsid w:val="0012429C"/>
    <w:rsid w:val="001258B3"/>
    <w:rsid w:val="00126797"/>
    <w:rsid w:val="00132642"/>
    <w:rsid w:val="00133D36"/>
    <w:rsid w:val="001356A8"/>
    <w:rsid w:val="00135C92"/>
    <w:rsid w:val="0013728B"/>
    <w:rsid w:val="0014065C"/>
    <w:rsid w:val="00141CA1"/>
    <w:rsid w:val="001453C9"/>
    <w:rsid w:val="0016274B"/>
    <w:rsid w:val="0016722C"/>
    <w:rsid w:val="00171196"/>
    <w:rsid w:val="00180A1E"/>
    <w:rsid w:val="00182B68"/>
    <w:rsid w:val="00194259"/>
    <w:rsid w:val="001A076B"/>
    <w:rsid w:val="001A2EF4"/>
    <w:rsid w:val="001A7BC1"/>
    <w:rsid w:val="001B2679"/>
    <w:rsid w:val="001B6CB6"/>
    <w:rsid w:val="001B6EB8"/>
    <w:rsid w:val="001C6956"/>
    <w:rsid w:val="001D1310"/>
    <w:rsid w:val="001D1960"/>
    <w:rsid w:val="001D3109"/>
    <w:rsid w:val="001E3818"/>
    <w:rsid w:val="001E3C5E"/>
    <w:rsid w:val="001E44EA"/>
    <w:rsid w:val="001E641F"/>
    <w:rsid w:val="001F2217"/>
    <w:rsid w:val="00202E19"/>
    <w:rsid w:val="00203E6E"/>
    <w:rsid w:val="00210C21"/>
    <w:rsid w:val="00212F8C"/>
    <w:rsid w:val="00215DD0"/>
    <w:rsid w:val="00216564"/>
    <w:rsid w:val="00223191"/>
    <w:rsid w:val="002409F3"/>
    <w:rsid w:val="00240E2A"/>
    <w:rsid w:val="00245B41"/>
    <w:rsid w:val="002473BC"/>
    <w:rsid w:val="00254C38"/>
    <w:rsid w:val="0026180A"/>
    <w:rsid w:val="00262426"/>
    <w:rsid w:val="00266123"/>
    <w:rsid w:val="00270591"/>
    <w:rsid w:val="00270E2B"/>
    <w:rsid w:val="00272002"/>
    <w:rsid w:val="00274CF9"/>
    <w:rsid w:val="002823A0"/>
    <w:rsid w:val="00287C9E"/>
    <w:rsid w:val="0029230D"/>
    <w:rsid w:val="002A7450"/>
    <w:rsid w:val="002B2A01"/>
    <w:rsid w:val="002C4B35"/>
    <w:rsid w:val="002D31F0"/>
    <w:rsid w:val="002D4AFB"/>
    <w:rsid w:val="002E05B7"/>
    <w:rsid w:val="002E2EED"/>
    <w:rsid w:val="002F2584"/>
    <w:rsid w:val="002F333E"/>
    <w:rsid w:val="002F47A6"/>
    <w:rsid w:val="003019FA"/>
    <w:rsid w:val="00305336"/>
    <w:rsid w:val="003104F2"/>
    <w:rsid w:val="00312815"/>
    <w:rsid w:val="00320894"/>
    <w:rsid w:val="00324619"/>
    <w:rsid w:val="003272F9"/>
    <w:rsid w:val="00333D69"/>
    <w:rsid w:val="0033532C"/>
    <w:rsid w:val="003472F7"/>
    <w:rsid w:val="00351B0B"/>
    <w:rsid w:val="003601FF"/>
    <w:rsid w:val="00360C08"/>
    <w:rsid w:val="00372A76"/>
    <w:rsid w:val="00377A2D"/>
    <w:rsid w:val="00380CAB"/>
    <w:rsid w:val="00384D7C"/>
    <w:rsid w:val="00393B15"/>
    <w:rsid w:val="003948D1"/>
    <w:rsid w:val="0039578A"/>
    <w:rsid w:val="003A3110"/>
    <w:rsid w:val="003A69E8"/>
    <w:rsid w:val="003A6AB3"/>
    <w:rsid w:val="003A7422"/>
    <w:rsid w:val="003A74EC"/>
    <w:rsid w:val="003B14CA"/>
    <w:rsid w:val="003B1CB7"/>
    <w:rsid w:val="003B22D8"/>
    <w:rsid w:val="003B398E"/>
    <w:rsid w:val="003B4E37"/>
    <w:rsid w:val="003C1A0D"/>
    <w:rsid w:val="003C60EF"/>
    <w:rsid w:val="003C76BD"/>
    <w:rsid w:val="003E0EB3"/>
    <w:rsid w:val="003E50BC"/>
    <w:rsid w:val="003E58B2"/>
    <w:rsid w:val="003F06DC"/>
    <w:rsid w:val="00401138"/>
    <w:rsid w:val="00403960"/>
    <w:rsid w:val="00411310"/>
    <w:rsid w:val="004134CD"/>
    <w:rsid w:val="004167F5"/>
    <w:rsid w:val="004170E4"/>
    <w:rsid w:val="00424342"/>
    <w:rsid w:val="00433227"/>
    <w:rsid w:val="004404E6"/>
    <w:rsid w:val="00447059"/>
    <w:rsid w:val="004508B0"/>
    <w:rsid w:val="00470552"/>
    <w:rsid w:val="0047197D"/>
    <w:rsid w:val="0047212F"/>
    <w:rsid w:val="00480F40"/>
    <w:rsid w:val="00483487"/>
    <w:rsid w:val="00486EA5"/>
    <w:rsid w:val="004913EE"/>
    <w:rsid w:val="0049335E"/>
    <w:rsid w:val="004977A0"/>
    <w:rsid w:val="004A6919"/>
    <w:rsid w:val="004B30D3"/>
    <w:rsid w:val="004B6BF5"/>
    <w:rsid w:val="004B6CF4"/>
    <w:rsid w:val="004B7052"/>
    <w:rsid w:val="004D602D"/>
    <w:rsid w:val="004E3166"/>
    <w:rsid w:val="004E3618"/>
    <w:rsid w:val="004E63F9"/>
    <w:rsid w:val="004F0F8A"/>
    <w:rsid w:val="004F1CE7"/>
    <w:rsid w:val="004F53C2"/>
    <w:rsid w:val="004F551C"/>
    <w:rsid w:val="00501756"/>
    <w:rsid w:val="00507B1B"/>
    <w:rsid w:val="00514390"/>
    <w:rsid w:val="005329EC"/>
    <w:rsid w:val="0053466A"/>
    <w:rsid w:val="00540F6D"/>
    <w:rsid w:val="00541C2A"/>
    <w:rsid w:val="005456BD"/>
    <w:rsid w:val="00567123"/>
    <w:rsid w:val="00571560"/>
    <w:rsid w:val="00586BF3"/>
    <w:rsid w:val="00591B09"/>
    <w:rsid w:val="00593D12"/>
    <w:rsid w:val="005A7ABA"/>
    <w:rsid w:val="005A7E71"/>
    <w:rsid w:val="005B395D"/>
    <w:rsid w:val="005B7295"/>
    <w:rsid w:val="005C3FFE"/>
    <w:rsid w:val="005D2BAD"/>
    <w:rsid w:val="005E14DD"/>
    <w:rsid w:val="005E3233"/>
    <w:rsid w:val="005E4D06"/>
    <w:rsid w:val="005E7FA8"/>
    <w:rsid w:val="005F5DC7"/>
    <w:rsid w:val="00600B62"/>
    <w:rsid w:val="006047BE"/>
    <w:rsid w:val="00610711"/>
    <w:rsid w:val="006300EB"/>
    <w:rsid w:val="00630AEA"/>
    <w:rsid w:val="00631D7B"/>
    <w:rsid w:val="00636034"/>
    <w:rsid w:val="00641C2F"/>
    <w:rsid w:val="006504BA"/>
    <w:rsid w:val="00657D49"/>
    <w:rsid w:val="0066048A"/>
    <w:rsid w:val="00670452"/>
    <w:rsid w:val="006709F3"/>
    <w:rsid w:val="00674ED8"/>
    <w:rsid w:val="0067578C"/>
    <w:rsid w:val="006761E6"/>
    <w:rsid w:val="006772BB"/>
    <w:rsid w:val="0068026D"/>
    <w:rsid w:val="00680D21"/>
    <w:rsid w:val="006825C4"/>
    <w:rsid w:val="0068265C"/>
    <w:rsid w:val="00683CA2"/>
    <w:rsid w:val="00692705"/>
    <w:rsid w:val="00693FB9"/>
    <w:rsid w:val="00694EB6"/>
    <w:rsid w:val="00697768"/>
    <w:rsid w:val="00697A37"/>
    <w:rsid w:val="006A14A4"/>
    <w:rsid w:val="006A3875"/>
    <w:rsid w:val="006A436A"/>
    <w:rsid w:val="006A5999"/>
    <w:rsid w:val="006B5769"/>
    <w:rsid w:val="006B672A"/>
    <w:rsid w:val="006C5F64"/>
    <w:rsid w:val="006C7511"/>
    <w:rsid w:val="006E5918"/>
    <w:rsid w:val="006F312B"/>
    <w:rsid w:val="006F61AC"/>
    <w:rsid w:val="00715734"/>
    <w:rsid w:val="00715CB6"/>
    <w:rsid w:val="00715F44"/>
    <w:rsid w:val="00723DFC"/>
    <w:rsid w:val="00725070"/>
    <w:rsid w:val="00725814"/>
    <w:rsid w:val="00736A37"/>
    <w:rsid w:val="007402C8"/>
    <w:rsid w:val="007444B6"/>
    <w:rsid w:val="00744ECA"/>
    <w:rsid w:val="0075339C"/>
    <w:rsid w:val="0075421C"/>
    <w:rsid w:val="00754764"/>
    <w:rsid w:val="0076529C"/>
    <w:rsid w:val="00766CE6"/>
    <w:rsid w:val="007717D6"/>
    <w:rsid w:val="00782D46"/>
    <w:rsid w:val="00793439"/>
    <w:rsid w:val="007A16AB"/>
    <w:rsid w:val="007A1BC7"/>
    <w:rsid w:val="007B2E76"/>
    <w:rsid w:val="007B3F77"/>
    <w:rsid w:val="007D1451"/>
    <w:rsid w:val="007D57B1"/>
    <w:rsid w:val="007D6095"/>
    <w:rsid w:val="007D64A6"/>
    <w:rsid w:val="007F33FF"/>
    <w:rsid w:val="007F7A1F"/>
    <w:rsid w:val="008021E4"/>
    <w:rsid w:val="00815ED3"/>
    <w:rsid w:val="0083655A"/>
    <w:rsid w:val="00842917"/>
    <w:rsid w:val="0084614B"/>
    <w:rsid w:val="00846CEB"/>
    <w:rsid w:val="008641CD"/>
    <w:rsid w:val="008708A1"/>
    <w:rsid w:val="00874690"/>
    <w:rsid w:val="0088198D"/>
    <w:rsid w:val="00883668"/>
    <w:rsid w:val="008A65D0"/>
    <w:rsid w:val="008B745B"/>
    <w:rsid w:val="008C4E30"/>
    <w:rsid w:val="008D2545"/>
    <w:rsid w:val="008E4457"/>
    <w:rsid w:val="008E5088"/>
    <w:rsid w:val="008F6144"/>
    <w:rsid w:val="009001A3"/>
    <w:rsid w:val="009071A0"/>
    <w:rsid w:val="009075FC"/>
    <w:rsid w:val="00910263"/>
    <w:rsid w:val="00911541"/>
    <w:rsid w:val="00912929"/>
    <w:rsid w:val="00913FED"/>
    <w:rsid w:val="00916DB6"/>
    <w:rsid w:val="009211BD"/>
    <w:rsid w:val="00923D1A"/>
    <w:rsid w:val="009240DA"/>
    <w:rsid w:val="00924DA8"/>
    <w:rsid w:val="00926AC6"/>
    <w:rsid w:val="009355A1"/>
    <w:rsid w:val="0095167C"/>
    <w:rsid w:val="00951910"/>
    <w:rsid w:val="0096207C"/>
    <w:rsid w:val="00962E99"/>
    <w:rsid w:val="00963ECF"/>
    <w:rsid w:val="00964FEB"/>
    <w:rsid w:val="00972BF6"/>
    <w:rsid w:val="00974CE7"/>
    <w:rsid w:val="00980FFD"/>
    <w:rsid w:val="0098487E"/>
    <w:rsid w:val="00995F9A"/>
    <w:rsid w:val="009A63D3"/>
    <w:rsid w:val="009A7729"/>
    <w:rsid w:val="009A7CD0"/>
    <w:rsid w:val="009B13B1"/>
    <w:rsid w:val="009B1A2F"/>
    <w:rsid w:val="009B5AA1"/>
    <w:rsid w:val="009C0FA7"/>
    <w:rsid w:val="009D2AC0"/>
    <w:rsid w:val="009D3C84"/>
    <w:rsid w:val="009D5ADC"/>
    <w:rsid w:val="009D6643"/>
    <w:rsid w:val="009E248E"/>
    <w:rsid w:val="009F080E"/>
    <w:rsid w:val="009F1E55"/>
    <w:rsid w:val="009F602A"/>
    <w:rsid w:val="009F6E38"/>
    <w:rsid w:val="00A005F2"/>
    <w:rsid w:val="00A06AF7"/>
    <w:rsid w:val="00A2003A"/>
    <w:rsid w:val="00A22726"/>
    <w:rsid w:val="00A229FD"/>
    <w:rsid w:val="00A33DDF"/>
    <w:rsid w:val="00A530A5"/>
    <w:rsid w:val="00A544D0"/>
    <w:rsid w:val="00A61806"/>
    <w:rsid w:val="00A61A35"/>
    <w:rsid w:val="00A63A9D"/>
    <w:rsid w:val="00A66579"/>
    <w:rsid w:val="00A6687B"/>
    <w:rsid w:val="00A74BDB"/>
    <w:rsid w:val="00A77E37"/>
    <w:rsid w:val="00A87E25"/>
    <w:rsid w:val="00A9247A"/>
    <w:rsid w:val="00A927E7"/>
    <w:rsid w:val="00AA5AF0"/>
    <w:rsid w:val="00AA73A2"/>
    <w:rsid w:val="00AB2D90"/>
    <w:rsid w:val="00AC443F"/>
    <w:rsid w:val="00AD490F"/>
    <w:rsid w:val="00AD583C"/>
    <w:rsid w:val="00AE216C"/>
    <w:rsid w:val="00AE2369"/>
    <w:rsid w:val="00AF4C11"/>
    <w:rsid w:val="00AF7031"/>
    <w:rsid w:val="00B06591"/>
    <w:rsid w:val="00B07C1B"/>
    <w:rsid w:val="00B136D1"/>
    <w:rsid w:val="00B14F46"/>
    <w:rsid w:val="00B2224D"/>
    <w:rsid w:val="00B22722"/>
    <w:rsid w:val="00B24BCA"/>
    <w:rsid w:val="00B4158F"/>
    <w:rsid w:val="00B44CD4"/>
    <w:rsid w:val="00B50477"/>
    <w:rsid w:val="00B51BA7"/>
    <w:rsid w:val="00B6158A"/>
    <w:rsid w:val="00B61707"/>
    <w:rsid w:val="00B62182"/>
    <w:rsid w:val="00B7014B"/>
    <w:rsid w:val="00B71200"/>
    <w:rsid w:val="00B74FAE"/>
    <w:rsid w:val="00B7699A"/>
    <w:rsid w:val="00B778E9"/>
    <w:rsid w:val="00B87CDC"/>
    <w:rsid w:val="00B94F3D"/>
    <w:rsid w:val="00BB1169"/>
    <w:rsid w:val="00BB59EB"/>
    <w:rsid w:val="00BC1BC2"/>
    <w:rsid w:val="00BC2EA5"/>
    <w:rsid w:val="00BC59F7"/>
    <w:rsid w:val="00BC698E"/>
    <w:rsid w:val="00BD303C"/>
    <w:rsid w:val="00BD6606"/>
    <w:rsid w:val="00BD7778"/>
    <w:rsid w:val="00BD7E35"/>
    <w:rsid w:val="00BE22DD"/>
    <w:rsid w:val="00BE43C0"/>
    <w:rsid w:val="00BE4A81"/>
    <w:rsid w:val="00BE5421"/>
    <w:rsid w:val="00BF065F"/>
    <w:rsid w:val="00BF6FC7"/>
    <w:rsid w:val="00C03F20"/>
    <w:rsid w:val="00C22C11"/>
    <w:rsid w:val="00C3261E"/>
    <w:rsid w:val="00C33AD9"/>
    <w:rsid w:val="00C473F0"/>
    <w:rsid w:val="00C47D1A"/>
    <w:rsid w:val="00C50728"/>
    <w:rsid w:val="00C52D8D"/>
    <w:rsid w:val="00C60308"/>
    <w:rsid w:val="00C664CA"/>
    <w:rsid w:val="00C67B71"/>
    <w:rsid w:val="00C712B2"/>
    <w:rsid w:val="00C87B01"/>
    <w:rsid w:val="00C91F54"/>
    <w:rsid w:val="00CA0687"/>
    <w:rsid w:val="00CD5067"/>
    <w:rsid w:val="00CD6F2B"/>
    <w:rsid w:val="00CE02F4"/>
    <w:rsid w:val="00CE30CE"/>
    <w:rsid w:val="00CF1C54"/>
    <w:rsid w:val="00D12478"/>
    <w:rsid w:val="00D1299F"/>
    <w:rsid w:val="00D15ADD"/>
    <w:rsid w:val="00D16045"/>
    <w:rsid w:val="00D160B2"/>
    <w:rsid w:val="00D22B5B"/>
    <w:rsid w:val="00D251FE"/>
    <w:rsid w:val="00D25585"/>
    <w:rsid w:val="00D274CC"/>
    <w:rsid w:val="00D31F3C"/>
    <w:rsid w:val="00D3347D"/>
    <w:rsid w:val="00D34680"/>
    <w:rsid w:val="00D3470D"/>
    <w:rsid w:val="00D35661"/>
    <w:rsid w:val="00D36D35"/>
    <w:rsid w:val="00D4160E"/>
    <w:rsid w:val="00D419A6"/>
    <w:rsid w:val="00D42E5D"/>
    <w:rsid w:val="00D449ED"/>
    <w:rsid w:val="00D469AD"/>
    <w:rsid w:val="00D5027A"/>
    <w:rsid w:val="00D54B60"/>
    <w:rsid w:val="00D82FC7"/>
    <w:rsid w:val="00D86B4E"/>
    <w:rsid w:val="00D96B42"/>
    <w:rsid w:val="00DB57A0"/>
    <w:rsid w:val="00DB7484"/>
    <w:rsid w:val="00DC14B8"/>
    <w:rsid w:val="00DC1CF2"/>
    <w:rsid w:val="00DC71DC"/>
    <w:rsid w:val="00DD7124"/>
    <w:rsid w:val="00DE1464"/>
    <w:rsid w:val="00DE2640"/>
    <w:rsid w:val="00DF7026"/>
    <w:rsid w:val="00DF70ED"/>
    <w:rsid w:val="00DF7ABE"/>
    <w:rsid w:val="00E0775B"/>
    <w:rsid w:val="00E122FB"/>
    <w:rsid w:val="00E14AA9"/>
    <w:rsid w:val="00E20CB0"/>
    <w:rsid w:val="00E26620"/>
    <w:rsid w:val="00E267CA"/>
    <w:rsid w:val="00E27F89"/>
    <w:rsid w:val="00E330B5"/>
    <w:rsid w:val="00E33A68"/>
    <w:rsid w:val="00E40B79"/>
    <w:rsid w:val="00E465F1"/>
    <w:rsid w:val="00E46660"/>
    <w:rsid w:val="00E47AA5"/>
    <w:rsid w:val="00E515BA"/>
    <w:rsid w:val="00E54421"/>
    <w:rsid w:val="00E57B70"/>
    <w:rsid w:val="00E7713B"/>
    <w:rsid w:val="00E84878"/>
    <w:rsid w:val="00E85915"/>
    <w:rsid w:val="00E870EA"/>
    <w:rsid w:val="00E877DB"/>
    <w:rsid w:val="00E87F55"/>
    <w:rsid w:val="00E90B84"/>
    <w:rsid w:val="00E95CDB"/>
    <w:rsid w:val="00EA0DA1"/>
    <w:rsid w:val="00ED1E57"/>
    <w:rsid w:val="00ED33D8"/>
    <w:rsid w:val="00EE21C3"/>
    <w:rsid w:val="00EF3BB6"/>
    <w:rsid w:val="00EF793F"/>
    <w:rsid w:val="00F14B83"/>
    <w:rsid w:val="00F16E24"/>
    <w:rsid w:val="00F16F4E"/>
    <w:rsid w:val="00F17898"/>
    <w:rsid w:val="00F201BA"/>
    <w:rsid w:val="00F22403"/>
    <w:rsid w:val="00F50BB4"/>
    <w:rsid w:val="00F614A3"/>
    <w:rsid w:val="00F63A03"/>
    <w:rsid w:val="00F8151B"/>
    <w:rsid w:val="00F86398"/>
    <w:rsid w:val="00F91492"/>
    <w:rsid w:val="00F93BB4"/>
    <w:rsid w:val="00FA0119"/>
    <w:rsid w:val="00FA2EF2"/>
    <w:rsid w:val="00FA3C60"/>
    <w:rsid w:val="00FA7087"/>
    <w:rsid w:val="00FA73B0"/>
    <w:rsid w:val="00FC58C6"/>
    <w:rsid w:val="00FD1047"/>
    <w:rsid w:val="00FD50BA"/>
    <w:rsid w:val="00FD6733"/>
    <w:rsid w:val="00FE006C"/>
    <w:rsid w:val="00FE04D7"/>
    <w:rsid w:val="00FE499F"/>
    <w:rsid w:val="00F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E1334"/>
  <w15:chartTrackingRefBased/>
  <w15:docId w15:val="{AA49D12A-6EC7-4628-87FD-7FBA3BD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6"/>
        <w:szCs w:val="26"/>
        <w:lang w:val="en-US" w:eastAsia="en-US" w:bidi="ar-SA"/>
      </w:rPr>
    </w:rPrDefault>
    <w:pPrDefault>
      <w:pPr>
        <w:spacing w:line="312" w:lineRule="auto"/>
        <w:ind w:left="389"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01"/>
  </w:style>
  <w:style w:type="paragraph" w:styleId="Heading1">
    <w:name w:val="heading 1"/>
    <w:basedOn w:val="Normal"/>
    <w:next w:val="Normal"/>
    <w:link w:val="Heading1Char"/>
    <w:uiPriority w:val="9"/>
    <w:qFormat/>
    <w:rsid w:val="009071A0"/>
    <w:pPr>
      <w:keepNext/>
      <w:numPr>
        <w:numId w:val="3"/>
      </w:numPr>
      <w:tabs>
        <w:tab w:val="left" w:pos="720"/>
      </w:tabs>
      <w:spacing w:before="120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071A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071A0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2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1">
    <w:name w:val="LV1"/>
    <w:basedOn w:val="ListParagraph"/>
    <w:autoRedefine/>
    <w:rsid w:val="00916DB6"/>
    <w:pPr>
      <w:numPr>
        <w:numId w:val="1"/>
      </w:numPr>
      <w:tabs>
        <w:tab w:val="num" w:pos="360"/>
      </w:tabs>
      <w:ind w:left="720" w:firstLine="562"/>
    </w:pPr>
  </w:style>
  <w:style w:type="paragraph" w:styleId="ListParagraph">
    <w:name w:val="List Paragraph"/>
    <w:basedOn w:val="Normal"/>
    <w:uiPriority w:val="34"/>
    <w:qFormat/>
    <w:rsid w:val="009F1E55"/>
    <w:pPr>
      <w:ind w:left="720"/>
      <w:contextualSpacing/>
    </w:pPr>
  </w:style>
  <w:style w:type="paragraph" w:customStyle="1" w:styleId="C1">
    <w:name w:val="C1"/>
    <w:basedOn w:val="LV0"/>
    <w:qFormat/>
    <w:rsid w:val="00B94F3D"/>
    <w:pPr>
      <w:numPr>
        <w:numId w:val="2"/>
      </w:numPr>
      <w:ind w:left="1985" w:hanging="1985"/>
      <w:jc w:val="center"/>
    </w:pPr>
    <w:rPr>
      <w:bCs w:val="0"/>
      <w:szCs w:val="26"/>
    </w:rPr>
  </w:style>
  <w:style w:type="paragraph" w:customStyle="1" w:styleId="C2">
    <w:name w:val="C2"/>
    <w:basedOn w:val="LV0"/>
    <w:qFormat/>
    <w:rsid w:val="00B94F3D"/>
    <w:pPr>
      <w:numPr>
        <w:ilvl w:val="1"/>
        <w:numId w:val="2"/>
      </w:numPr>
      <w:ind w:left="635" w:hanging="635"/>
    </w:pPr>
    <w:rPr>
      <w:bCs w:val="0"/>
      <w:i/>
      <w:iCs/>
      <w:sz w:val="28"/>
      <w:szCs w:val="26"/>
    </w:rPr>
  </w:style>
  <w:style w:type="paragraph" w:customStyle="1" w:styleId="C3">
    <w:name w:val="C3"/>
    <w:basedOn w:val="C2"/>
    <w:qFormat/>
    <w:rsid w:val="00B94F3D"/>
    <w:pPr>
      <w:numPr>
        <w:ilvl w:val="2"/>
      </w:numPr>
      <w:ind w:left="1276" w:hanging="709"/>
    </w:pPr>
    <w:rPr>
      <w:b w:val="0"/>
      <w:bCs/>
    </w:rPr>
  </w:style>
  <w:style w:type="table" w:styleId="TableGrid">
    <w:name w:val="Table Grid"/>
    <w:basedOn w:val="TableNormal"/>
    <w:uiPriority w:val="39"/>
    <w:rsid w:val="00D334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4">
    <w:name w:val="C4"/>
    <w:basedOn w:val="C3"/>
    <w:qFormat/>
    <w:rsid w:val="00B94F3D"/>
    <w:pPr>
      <w:numPr>
        <w:ilvl w:val="0"/>
        <w:numId w:val="39"/>
      </w:numPr>
      <w:ind w:left="992" w:hanging="425"/>
    </w:pPr>
    <w:rPr>
      <w:b/>
      <w:bCs w:val="0"/>
    </w:rPr>
  </w:style>
  <w:style w:type="paragraph" w:customStyle="1" w:styleId="Note">
    <w:name w:val="Note"/>
    <w:basedOn w:val="Normal"/>
    <w:qFormat/>
    <w:rsid w:val="009D2AC0"/>
    <w:pPr>
      <w:ind w:firstLine="0"/>
      <w:jc w:val="center"/>
    </w:pPr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3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31F3C"/>
  </w:style>
  <w:style w:type="character" w:customStyle="1" w:styleId="Heading1Char">
    <w:name w:val="Heading 1 Char"/>
    <w:basedOn w:val="DefaultParagraphFont"/>
    <w:link w:val="Heading1"/>
    <w:uiPriority w:val="9"/>
    <w:rsid w:val="009071A0"/>
    <w:rPr>
      <w:rFonts w:eastAsia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9071A0"/>
    <w:rPr>
      <w:rFonts w:eastAsia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071A0"/>
    <w:rPr>
      <w:rFonts w:eastAsia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9071A0"/>
    <w:pPr>
      <w:tabs>
        <w:tab w:val="left" w:pos="720"/>
      </w:tabs>
      <w:jc w:val="center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9071A0"/>
    <w:rPr>
      <w:rFonts w:eastAsia="Times New Roman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E0E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EB3"/>
    <w:rPr>
      <w:rFonts w:eastAsia="Times New Roman"/>
      <w:sz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3E0E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EB3"/>
    <w:rPr>
      <w:rFonts w:eastAsia="Times New Roman"/>
      <w:sz w:val="24"/>
      <w:lang w:val="vi-VN" w:eastAsia="vi-VN"/>
    </w:rPr>
  </w:style>
  <w:style w:type="character" w:customStyle="1" w:styleId="style1Char">
    <w:name w:val="style1 Char"/>
    <w:link w:val="style1"/>
    <w:rsid w:val="00E0775B"/>
    <w:rPr>
      <w:sz w:val="28"/>
      <w:szCs w:val="22"/>
    </w:rPr>
  </w:style>
  <w:style w:type="paragraph" w:customStyle="1" w:styleId="style1">
    <w:name w:val="style1"/>
    <w:basedOn w:val="Normal"/>
    <w:link w:val="style1Char"/>
    <w:qFormat/>
    <w:rsid w:val="00E0775B"/>
    <w:pPr>
      <w:spacing w:before="80" w:after="80" w:line="400" w:lineRule="atLeast"/>
      <w:ind w:firstLine="0"/>
    </w:pPr>
    <w:rPr>
      <w:szCs w:val="22"/>
    </w:rPr>
  </w:style>
  <w:style w:type="paragraph" w:customStyle="1" w:styleId="LV0">
    <w:name w:val="LV0"/>
    <w:basedOn w:val="Normal"/>
    <w:qFormat/>
    <w:rsid w:val="00DB57A0"/>
    <w:pPr>
      <w:numPr>
        <w:numId w:val="5"/>
      </w:numPr>
    </w:pPr>
    <w:rPr>
      <w:b/>
      <w:bCs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6242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2426"/>
    <w:rPr>
      <w:rFonts w:eastAsia="Times New Roman"/>
      <w:sz w:val="20"/>
      <w:szCs w:val="20"/>
      <w:lang w:val="vi-VN" w:eastAsia="vi-VN"/>
    </w:rPr>
  </w:style>
  <w:style w:type="character" w:styleId="EndnoteReference">
    <w:name w:val="endnote reference"/>
    <w:basedOn w:val="DefaultParagraphFont"/>
    <w:uiPriority w:val="99"/>
    <w:semiHidden/>
    <w:unhideWhenUsed/>
    <w:rsid w:val="00262426"/>
    <w:rPr>
      <w:vertAlign w:val="superscript"/>
    </w:rPr>
  </w:style>
  <w:style w:type="paragraph" w:customStyle="1" w:styleId="Img">
    <w:name w:val="Img"/>
    <w:basedOn w:val="Normal"/>
    <w:qFormat/>
    <w:rsid w:val="00210C21"/>
    <w:pPr>
      <w:ind w:firstLine="0"/>
      <w:jc w:val="center"/>
    </w:pPr>
    <w:rPr>
      <w:i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25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vi-VN" w:eastAsia="vi-VN"/>
    </w:rPr>
  </w:style>
  <w:style w:type="character" w:styleId="Strong">
    <w:name w:val="Strong"/>
    <w:basedOn w:val="DefaultParagraphFont"/>
    <w:uiPriority w:val="22"/>
    <w:qFormat/>
    <w:rsid w:val="00BC59F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D2BAD"/>
    <w:pPr>
      <w:tabs>
        <w:tab w:val="left" w:pos="1560"/>
        <w:tab w:val="right" w:leader="dot" w:pos="9395"/>
      </w:tabs>
      <w:spacing w:after="100"/>
    </w:pPr>
    <w:rPr>
      <w:b/>
      <w:bCs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B2DA5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0B2DA5"/>
    <w:pPr>
      <w:tabs>
        <w:tab w:val="left" w:pos="660"/>
        <w:tab w:val="right" w:leader="dot" w:pos="9395"/>
      </w:tabs>
      <w:spacing w:after="100"/>
      <w:ind w:left="280"/>
      <w:jc w:val="left"/>
    </w:pPr>
  </w:style>
  <w:style w:type="character" w:styleId="Hyperlink">
    <w:name w:val="Hyperlink"/>
    <w:basedOn w:val="DefaultParagraphFont"/>
    <w:uiPriority w:val="99"/>
    <w:unhideWhenUsed/>
    <w:rsid w:val="000B2D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19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8225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02028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B61707"/>
    <w:pPr>
      <w:spacing w:after="100"/>
      <w:ind w:left="1040"/>
    </w:pPr>
  </w:style>
  <w:style w:type="character" w:styleId="PlaceholderText">
    <w:name w:val="Placeholder Text"/>
    <w:basedOn w:val="DefaultParagraphFont"/>
    <w:uiPriority w:val="99"/>
    <w:semiHidden/>
    <w:rsid w:val="0075339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E3233"/>
    <w:rPr>
      <w:color w:val="605E5C"/>
      <w:shd w:val="clear" w:color="auto" w:fill="E1DFDD"/>
    </w:rPr>
  </w:style>
  <w:style w:type="paragraph" w:customStyle="1" w:styleId="C5">
    <w:name w:val="C5"/>
    <w:basedOn w:val="C4"/>
    <w:qFormat/>
    <w:rsid w:val="005E14DD"/>
    <w:pPr>
      <w:numPr>
        <w:numId w:val="0"/>
      </w:numPr>
      <w:ind w:left="2880" w:hanging="1080"/>
      <w:contextualSpacing/>
    </w:pPr>
    <w:rPr>
      <w:iCs w:val="0"/>
      <w:sz w:val="26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7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05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868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61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03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3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4148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69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998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545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3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49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955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25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489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48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469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9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8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111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35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82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513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02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2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68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4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1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66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339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18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72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33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172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41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606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4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184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1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3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dgn\OneDrive\Documents\Custom%20Office%20Templates\dtung.v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SUN22</b:Tag>
    <b:SourceType>InternetSite</b:SourceType>
    <b:Guid>{21FD22F9-176D-43EA-930F-E948FD2DBE82}</b:Guid>
    <b:Title>Giới thiệu về SUNHOUSE</b:Title>
    <b:Year>2022</b:Year>
    <b:Author>
      <b:Author>
        <b:NameList>
          <b:Person>
            <b:Last>SUNHOUSE</b:Last>
          </b:Person>
        </b:NameList>
      </b:Author>
    </b:Author>
    <b:InternetSiteTitle>SUNHOUSE</b:InternetSiteTitle>
    <b:Month>12</b:Month>
    <b:Day>05</b:Day>
    <b:URL>https://sunhouse.com.vn/gioi-thieu</b:URL>
    <b:RefOrder>2</b:RefOrder>
  </b:Source>
  <b:Source>
    <b:Tag>Bek23</b:Tag>
    <b:SourceType>BookSection</b:SourceType>
    <b:Guid>{84B24301-5BF6-4163-ABC4-AD377389DA53}</b:Guid>
    <b:Author>
      <b:Author>
        <b:NameList>
          <b:Person>
            <b:Last>Bekmezci</b:Last>
          </b:Person>
        </b:NameList>
      </b:Author>
    </b:Author>
    <b:Title>Flying ad-hoc networks (FANETs)</b:Title>
    <b:BookTitle>A survey - Google Scholar</b:BookTitle>
    <b:Year>accessed Mar. 20, 2023</b:Year>
    <b:RefOrder>1</b:RefOrder>
  </b:Source>
</b:Sources>
</file>

<file path=customXml/itemProps1.xml><?xml version="1.0" encoding="utf-8"?>
<ds:datastoreItem xmlns:ds="http://schemas.openxmlformats.org/officeDocument/2006/customXml" ds:itemID="{C4B95846-7020-4632-94A4-36252C00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dtung.vu</Template>
  <TotalTime>95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Gnust VuD</dc:creator>
  <cp:keywords/>
  <dc:description/>
  <cp:lastModifiedBy>Gnust VuD</cp:lastModifiedBy>
  <cp:revision>5</cp:revision>
  <cp:lastPrinted>2023-05-04T10:34:00Z</cp:lastPrinted>
  <dcterms:created xsi:type="dcterms:W3CDTF">2024-06-28T15:03:00Z</dcterms:created>
  <dcterms:modified xsi:type="dcterms:W3CDTF">2024-07-01T16:09:00Z</dcterms:modified>
</cp:coreProperties>
</file>